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BC53D8">
        <w:rPr>
          <w:rFonts w:ascii="Times New Roman" w:hAnsi="Times New Roman"/>
          <w:highlight w:val="yellow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BC53D8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BC53D8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BC53D8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BC53D8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BC53D8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BC53D8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BC53D8" w:rsidRDefault="00235DC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BC53D8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9B3CC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7363D5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7363D5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C53D8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BC53D8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BC53D8" w:rsidRDefault="00471E0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C13955" w:rsidRPr="00B6689B" w:rsidRDefault="00C13955" w:rsidP="00C13955">
      <w:pPr>
        <w:rPr>
          <w:rFonts w:ascii="Times New Roman" w:hAnsi="Times New Roman" w:cs="Times New Roman"/>
          <w:b/>
          <w:sz w:val="24"/>
          <w:szCs w:val="24"/>
        </w:rPr>
      </w:pPr>
      <w:r w:rsidRPr="00BC53D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5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Post 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7</w:t>
      </w:r>
    </w:p>
    <w:p w:rsidR="00C13955" w:rsidRPr="008969B4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Business Rules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8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3955" w:rsidRPr="00B6689B" w:rsidRDefault="00C13955" w:rsidP="00C13955">
      <w:pPr>
        <w:pStyle w:val="ListParagraph"/>
        <w:numPr>
          <w:ilvl w:val="2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3420F6">
        <w:rPr>
          <w:rFonts w:ascii="Times New Roman" w:hAnsi="Times New Roman" w:cs="Times New Roman"/>
          <w:sz w:val="24"/>
          <w:szCs w:val="24"/>
        </w:rPr>
        <w:t>Adding of Hotel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9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10</w:t>
      </w:r>
    </w:p>
    <w:p w:rsidR="00C13955" w:rsidRPr="00B6689B" w:rsidRDefault="00C13955" w:rsidP="00C13955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Failure Scenarios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10</w:t>
      </w:r>
    </w:p>
    <w:p w:rsidR="00C13955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Issues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10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13955" w:rsidRPr="00B6689B" w:rsidRDefault="00C13955" w:rsidP="00C13955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9F5790" w:rsidRDefault="009F5790" w:rsidP="006A2465">
      <w:pPr>
        <w:rPr>
          <w:rFonts w:ascii="Times New Roman" w:hAnsi="Times New Roman" w:cs="Times New Roman"/>
        </w:rPr>
      </w:pPr>
    </w:p>
    <w:p w:rsidR="00C13955" w:rsidRDefault="00C13955" w:rsidP="006A2465">
      <w:pPr>
        <w:rPr>
          <w:rFonts w:ascii="Times New Roman" w:hAnsi="Times New Roman" w:cs="Times New Roman"/>
        </w:rPr>
      </w:pPr>
    </w:p>
    <w:p w:rsidR="00C13955" w:rsidRDefault="00C13955" w:rsidP="006A2465">
      <w:pPr>
        <w:rPr>
          <w:rFonts w:ascii="Times New Roman" w:hAnsi="Times New Roman" w:cs="Times New Roman"/>
        </w:rPr>
      </w:pPr>
    </w:p>
    <w:p w:rsidR="00C13955" w:rsidRPr="00D6763F" w:rsidRDefault="00C13955" w:rsidP="006A2465">
      <w:pPr>
        <w:rPr>
          <w:rFonts w:ascii="Times New Roman" w:hAnsi="Times New Roman" w:cs="Times New Roman"/>
        </w:rPr>
      </w:pPr>
    </w:p>
    <w:p w:rsidR="009F5790" w:rsidRPr="00BC53D8" w:rsidRDefault="009F5790" w:rsidP="00BC53D8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  <w:r w:rsidRPr="00BC53D8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F24F3" w:rsidRPr="00BC53D8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usecase describes about the adding of the new  hotel by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BC53D8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>
        <w:t xml:space="preserve">2. </w:t>
      </w:r>
      <w:r w:rsidR="009F5790" w:rsidRPr="00D6763F">
        <w:t>Actor(s)</w:t>
      </w:r>
      <w:bookmarkEnd w:id="6"/>
      <w:bookmarkEnd w:id="7"/>
      <w:bookmarkEnd w:id="8"/>
      <w:bookmarkEnd w:id="9"/>
      <w:bookmarkEnd w:id="10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BC53D8" w:rsidP="00BC53D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>3.</w:t>
      </w:r>
      <w:r w:rsidR="009F5790" w:rsidRPr="00D6763F">
        <w:t>Precondition</w:t>
      </w:r>
      <w:bookmarkEnd w:id="11"/>
      <w:bookmarkEnd w:id="12"/>
      <w:bookmarkEnd w:id="13"/>
      <w:bookmarkEnd w:id="14"/>
      <w:bookmarkEnd w:id="15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9F5790" w:rsidRPr="00D6763F" w:rsidRDefault="00965A9B" w:rsidP="00BC53D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>
        <w:t xml:space="preserve">4. </w:t>
      </w:r>
      <w:r w:rsidR="009F5790" w:rsidRPr="00D6763F">
        <w:t>Flow of Events</w:t>
      </w:r>
      <w:bookmarkEnd w:id="16"/>
      <w:bookmarkEnd w:id="17"/>
      <w:bookmarkEnd w:id="18"/>
      <w:bookmarkEnd w:id="19"/>
      <w:bookmarkEnd w:id="20"/>
    </w:p>
    <w:p w:rsidR="00513662" w:rsidRPr="00BC53D8" w:rsidRDefault="009F5790" w:rsidP="00BC53D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BC53D8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>Add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</w:t>
      </w:r>
      <w:r w:rsidR="00714DAB">
        <w:rPr>
          <w:rFonts w:ascii="Times New Roman" w:hAnsi="Times New Roman" w:cs="Times New Roman"/>
          <w:sz w:val="24"/>
          <w:szCs w:val="24"/>
        </w:rPr>
        <w:t>n enters average fare per 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Default="000E36DA" w:rsidP="007A32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displays the message “Hotel added successfully”.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BC53D8" w:rsidRPr="007A321A" w:rsidRDefault="00BC53D8" w:rsidP="00BC53D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F5790" w:rsidRPr="00BC53D8" w:rsidRDefault="009F5790" w:rsidP="00BC53D8">
      <w:pPr>
        <w:pStyle w:val="StyleHeading2Sub-headingH2ChapterNumberAppendixLetterchnh"/>
      </w:pPr>
      <w:r w:rsidRPr="00BC53D8">
        <w:t>Alternative Flow</w:t>
      </w:r>
      <w:bookmarkEnd w:id="27"/>
      <w:bookmarkEnd w:id="28"/>
      <w:bookmarkEnd w:id="29"/>
      <w:r w:rsidRPr="00BC53D8">
        <w:t>s</w:t>
      </w:r>
      <w:bookmarkEnd w:id="30"/>
      <w:bookmarkEnd w:id="31"/>
      <w:bookmarkEnd w:id="32"/>
      <w:bookmarkEnd w:id="33"/>
      <w:bookmarkEnd w:id="34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BC53D8">
      <w:pPr>
        <w:pStyle w:val="StyleHeading2Sub-headingH2ChapterNumberAppendixLetterchnh"/>
      </w:pPr>
      <w:r w:rsidRPr="00D6763F">
        <w:t>Alternate Flow 1</w:t>
      </w:r>
      <w:r w:rsidR="00B67E7B" w:rsidRPr="00D6763F">
        <w:t xml:space="preserve">: </w:t>
      </w: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="00B607F6">
        <w:t xml:space="preserve"> Successful adding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</w:t>
      </w:r>
      <w:r w:rsidR="00714DAB">
        <w:rPr>
          <w:rFonts w:ascii="Times New Roman" w:hAnsi="Times New Roman" w:cs="Times New Roman"/>
          <w:sz w:val="24"/>
          <w:szCs w:val="24"/>
        </w:rPr>
        <w:t xml:space="preserve"> 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B607F6" w:rsidRPr="00E748BE" w:rsidRDefault="00B607F6" w:rsidP="00BC53D8">
      <w:pPr>
        <w:pStyle w:val="StyleHeading2Sub-headingH2ChapterNumberAppendixLetterchnh"/>
      </w:pPr>
    </w:p>
    <w:p w:rsidR="00B607F6" w:rsidRPr="00D6763F" w:rsidRDefault="009F5790" w:rsidP="00BC53D8">
      <w:pPr>
        <w:pStyle w:val="StyleHeading2Sub-headingH2ChapterNumberAppendixLetterchnh"/>
      </w:pPr>
      <w:r w:rsidRPr="00D6763F">
        <w:t xml:space="preserve">Alternate Flow </w:t>
      </w:r>
      <w:bookmarkEnd w:id="35"/>
      <w:bookmarkEnd w:id="36"/>
      <w:bookmarkEnd w:id="37"/>
      <w:bookmarkEnd w:id="38"/>
      <w:r w:rsidR="00AF20B3" w:rsidRPr="00D6763F">
        <w:t>2</w:t>
      </w:r>
      <w:r w:rsidR="00B67E7B" w:rsidRPr="00D6763F">
        <w:t xml:space="preserve">: </w:t>
      </w:r>
      <w:r w:rsidR="00B607F6" w:rsidRPr="00D6763F">
        <w:t>Successful reset of data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</w:t>
      </w:r>
      <w:r w:rsidR="00714DAB">
        <w:rPr>
          <w:rFonts w:ascii="Times New Roman" w:hAnsi="Times New Roman" w:cs="Times New Roman"/>
          <w:sz w:val="24"/>
          <w:szCs w:val="24"/>
        </w:rPr>
        <w:t>in enters average fare per nigh</w:t>
      </w:r>
      <w:r w:rsidRPr="00E748BE">
        <w:rPr>
          <w:rFonts w:ascii="Times New Roman" w:hAnsi="Times New Roman" w:cs="Times New Roman"/>
          <w:sz w:val="24"/>
          <w:szCs w:val="24"/>
        </w:rPr>
        <w:t>t.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4Admin enters Email.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Default="00B607F6" w:rsidP="007A32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clicks on Reset button.</w:t>
      </w:r>
    </w:p>
    <w:p w:rsidR="007A321A" w:rsidRPr="007A321A" w:rsidRDefault="007A321A" w:rsidP="007A32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20B3" w:rsidRPr="007A321A" w:rsidRDefault="007A321A" w:rsidP="00BC53D8">
      <w:pPr>
        <w:pStyle w:val="StyleHeading2Sub-headingH2ChapterNumberAppendixLetterchnh"/>
      </w:pPr>
      <w:r w:rsidRPr="007A321A">
        <w:lastRenderedPageBreak/>
        <w:t>Exception Flow</w:t>
      </w:r>
    </w:p>
    <w:p w:rsidR="002B1A21" w:rsidRPr="007A321A" w:rsidRDefault="002B1A21" w:rsidP="00537292">
      <w:pPr>
        <w:pStyle w:val="StyleHeading2Sub-headingH2ChapterNumberAppendixLetterchnh"/>
        <w:ind w:left="1710" w:firstLine="0"/>
      </w:pPr>
      <w:r w:rsidRPr="00BC53D8">
        <w:t xml:space="preserve">Exception Flow  1: </w:t>
      </w:r>
      <w:r w:rsidR="005C2E61" w:rsidRPr="00BC53D8">
        <w:t xml:space="preserve">unsuccessful </w:t>
      </w:r>
      <w:r w:rsidR="00B607F6" w:rsidRPr="00BC53D8">
        <w:t>adding of new hotel</w:t>
      </w:r>
      <w:r w:rsidR="001C69D3" w:rsidRPr="00BC53D8">
        <w:t xml:space="preserve"> due to invalid entry</w:t>
      </w:r>
      <w:r w:rsidR="001C69D3" w:rsidRPr="007A321A">
        <w:t>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</w:t>
      </w:r>
      <w:r>
        <w:rPr>
          <w:rFonts w:ascii="Times New Roman" w:hAnsi="Times New Roman" w:cs="Times New Roman"/>
          <w:sz w:val="24"/>
          <w:szCs w:val="24"/>
        </w:rPr>
        <w:t xml:space="preserve">t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displays the error message “Please enter average fare </w:t>
      </w:r>
      <w:r w:rsidR="00714DAB">
        <w:rPr>
          <w:rFonts w:ascii="Times New Roman" w:hAnsi="Times New Roman" w:cs="Times New Roman"/>
          <w:sz w:val="24"/>
          <w:szCs w:val="24"/>
        </w:rPr>
        <w:t>nigh</w:t>
      </w:r>
      <w:r>
        <w:rPr>
          <w:rFonts w:ascii="Times New Roman" w:hAnsi="Times New Roman" w:cs="Times New Roman"/>
          <w:sz w:val="24"/>
          <w:szCs w:val="24"/>
        </w:rPr>
        <w:t>t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BC53D8" w:rsidRDefault="007A321A" w:rsidP="00BC53D8">
      <w:pPr>
        <w:pStyle w:val="StyleHeading2Sub-headingH2ChapterNumberAppendixLetterchnh"/>
      </w:pPr>
      <w:bookmarkStart w:id="43" w:name="_Toc458764038"/>
      <w:r w:rsidRPr="00BC53D8">
        <w:t>Exception Flow 2</w:t>
      </w:r>
      <w:r w:rsidR="002B1A21" w:rsidRPr="00BC53D8">
        <w:t>: Web Server Down</w:t>
      </w:r>
      <w:bookmarkEnd w:id="43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D6763F" w:rsidRDefault="007A321A" w:rsidP="00BC53D8">
      <w:pPr>
        <w:pStyle w:val="StyleHeading2Sub-headingH2ChapterNumberAppendixLetterchnh"/>
      </w:pPr>
      <w:bookmarkStart w:id="44" w:name="_Toc458764039"/>
      <w:r>
        <w:t>Exception Flow 3</w:t>
      </w:r>
      <w:r w:rsidR="002B1A21" w:rsidRPr="00D6763F">
        <w:t>: Database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7A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5" w:name="_Toc458764040"/>
    </w:p>
    <w:p w:rsidR="002B1A21" w:rsidRPr="00D6763F" w:rsidRDefault="007A321A" w:rsidP="00BC53D8">
      <w:pPr>
        <w:pStyle w:val="StyleHeading2Sub-headingH2ChapterNumberAppendixLetterchnh"/>
      </w:pPr>
      <w:r>
        <w:lastRenderedPageBreak/>
        <w:t>Exception Flow 4</w:t>
      </w:r>
      <w:r w:rsidR="002B1A21" w:rsidRPr="00D6763F">
        <w:t>: Network Connectivity Error</w:t>
      </w:r>
      <w:bookmarkEnd w:id="45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BC53D8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BC53D8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  <w:r w:rsidRPr="00D6763F">
        <w:t>Post Conditions</w:t>
      </w:r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hotel.</w:t>
            </w:r>
          </w:p>
        </w:tc>
        <w:tc>
          <w:tcPr>
            <w:tcW w:w="5688" w:type="dxa"/>
          </w:tcPr>
          <w:p w:rsidR="00725476" w:rsidRPr="00BE63B6" w:rsidRDefault="00725476" w:rsidP="000E36DA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added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 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“Please enter average fare </w:t>
            </w:r>
            <w:r w:rsidR="00714DAB"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amount in Rs.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A321A" w:rsidRDefault="007A321A" w:rsidP="00BC53D8">
      <w:pPr>
        <w:pStyle w:val="StyleHeading1H1Mainheading1Heading1Heading10Head1h1Sec"/>
        <w:rPr>
          <w:rFonts w:eastAsia="Times New Roman"/>
          <w:b w:val="0"/>
          <w:bCs w:val="0"/>
          <w:smallCaps w:val="0"/>
          <w:color w:val="auto"/>
          <w:kern w:val="0"/>
          <w:sz w:val="20"/>
          <w:szCs w:val="20"/>
        </w:rPr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</w:p>
    <w:p w:rsidR="00BC53D8" w:rsidRDefault="00BC53D8" w:rsidP="00BC53D8">
      <w:pPr>
        <w:pStyle w:val="StyleHeading1H1Mainheading1Heading1Heading10Head1h1Sec"/>
      </w:pPr>
    </w:p>
    <w:p w:rsidR="009F5790" w:rsidRPr="00D6763F" w:rsidRDefault="009F5790" w:rsidP="00BC53D8">
      <w:pPr>
        <w:pStyle w:val="StyleHeading1H1Mainheading1Heading1Heading10Head1h1Sec"/>
      </w:pPr>
      <w:r w:rsidRPr="00D6763F">
        <w:t>Special Requirements</w:t>
      </w:r>
      <w:bookmarkEnd w:id="51"/>
      <w:bookmarkEnd w:id="52"/>
      <w:bookmarkEnd w:id="53"/>
      <w:bookmarkEnd w:id="54"/>
      <w:bookmarkEnd w:id="55"/>
    </w:p>
    <w:p w:rsidR="00437744" w:rsidRPr="00D6763F" w:rsidRDefault="00437744" w:rsidP="00BC53D8">
      <w:pPr>
        <w:pStyle w:val="StyleHeading2Sub-headingH2ChapterNumberAppendixLetterchnh"/>
      </w:pPr>
      <w:bookmarkStart w:id="56" w:name="_Toc458607237"/>
      <w:r w:rsidRPr="00D6763F">
        <w:t>Availability</w:t>
      </w:r>
      <w:bookmarkEnd w:id="56"/>
    </w:p>
    <w:p w:rsidR="00437744" w:rsidRPr="007A321A" w:rsidRDefault="007A321A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A321A">
        <w:rPr>
          <w:rFonts w:ascii="Times New Roman" w:hAnsi="Times New Roman" w:cs="Times New Roman"/>
          <w:sz w:val="24"/>
          <w:szCs w:val="24"/>
        </w:rPr>
        <w:t xml:space="preserve"> </w:t>
      </w:r>
      <w:r w:rsidR="00437744" w:rsidRPr="007A321A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BC53D8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D6763F"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C13955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C13955">
        <w:trPr>
          <w:trHeight w:val="498"/>
        </w:trPr>
        <w:tc>
          <w:tcPr>
            <w:tcW w:w="2268" w:type="dxa"/>
          </w:tcPr>
          <w:p w:rsidR="009F5790" w:rsidRPr="007A321A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C13955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C13955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7A321A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BC53D8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D6763F">
        <w:lastRenderedPageBreak/>
        <w:t>Diagrams</w:t>
      </w:r>
      <w:bookmarkEnd w:id="62"/>
      <w:bookmarkEnd w:id="63"/>
      <w:bookmarkEnd w:id="64"/>
      <w:bookmarkEnd w:id="65"/>
      <w:bookmarkEnd w:id="66"/>
    </w:p>
    <w:p w:rsidR="009F5790" w:rsidRPr="00D6763F" w:rsidRDefault="009F5790" w:rsidP="00BC53D8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D6763F">
        <w:t>Use Case Diagram</w:t>
      </w:r>
      <w:bookmarkEnd w:id="67"/>
      <w:bookmarkEnd w:id="68"/>
      <w:bookmarkEnd w:id="69"/>
      <w:bookmarkEnd w:id="70"/>
      <w:bookmarkEnd w:id="71"/>
    </w:p>
    <w:p w:rsidR="00103298" w:rsidRDefault="00103298" w:rsidP="00BC53D8">
      <w:pPr>
        <w:pStyle w:val="StyleHeading2Sub-headingH2ChapterNumberAppendixLetterchnh"/>
      </w:pPr>
      <w:r w:rsidRPr="00D6763F">
        <w:t xml:space="preserve">For Successful </w:t>
      </w:r>
      <w:r w:rsidR="00DC1497">
        <w:t>Adding hotels</w:t>
      </w:r>
    </w:p>
    <w:p w:rsidR="00BC53D8" w:rsidRDefault="00DC1497" w:rsidP="00537292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>
            <wp:extent cx="4391025" cy="4752975"/>
            <wp:effectExtent l="0" t="0" r="0" b="0"/>
            <wp:docPr id="2" name="Picture 1" descr="Add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Hot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351" cy="4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_Toc144299934"/>
      <w:bookmarkStart w:id="73" w:name="_Toc145125020"/>
      <w:bookmarkStart w:id="74" w:name="_Toc165439519"/>
      <w:bookmarkStart w:id="75" w:name="_Toc186019628"/>
      <w:bookmarkStart w:id="76" w:name="_Toc302030216"/>
    </w:p>
    <w:p w:rsidR="009F5790" w:rsidRPr="00BC53D8" w:rsidRDefault="009F5790" w:rsidP="00BC53D8">
      <w:pPr>
        <w:pStyle w:val="StyleHeading2Sub-headingH2ChapterNumberAppendixLetterchnh"/>
      </w:pPr>
      <w:r w:rsidRPr="00BC53D8">
        <w:lastRenderedPageBreak/>
        <w:t>Scenarios</w:t>
      </w:r>
      <w:bookmarkEnd w:id="72"/>
      <w:bookmarkEnd w:id="73"/>
      <w:bookmarkEnd w:id="74"/>
      <w:bookmarkEnd w:id="75"/>
      <w:bookmarkEnd w:id="76"/>
    </w:p>
    <w:p w:rsidR="009F5790" w:rsidRPr="00BC53D8" w:rsidRDefault="009F5790" w:rsidP="00BC53D8">
      <w:pPr>
        <w:pStyle w:val="StyleHeading2Sub-headingH2ChapterNumberAppendixLetterchnh"/>
        <w:ind w:left="1452"/>
      </w:pPr>
      <w:bookmarkStart w:id="77" w:name="_Toc144299935"/>
      <w:bookmarkStart w:id="78" w:name="_Toc145125021"/>
      <w:bookmarkStart w:id="79" w:name="_Toc165439520"/>
      <w:bookmarkStart w:id="80" w:name="_Toc186019629"/>
      <w:bookmarkStart w:id="81" w:name="_Toc302030217"/>
      <w:r w:rsidRPr="00BC53D8">
        <w:t>Success Scenarios</w:t>
      </w:r>
      <w:bookmarkEnd w:id="77"/>
      <w:bookmarkEnd w:id="78"/>
      <w:bookmarkEnd w:id="79"/>
      <w:bookmarkEnd w:id="80"/>
      <w:bookmarkEnd w:id="81"/>
    </w:p>
    <w:p w:rsidR="002B1A21" w:rsidRPr="00D6763F" w:rsidRDefault="002B1A21" w:rsidP="00BC53D8">
      <w:pPr>
        <w:pStyle w:val="StyleHeading2Sub-headingH2ChapterNumberAppendixLetterchnh"/>
      </w:pPr>
      <w:bookmarkStart w:id="82" w:name="_Toc144299936"/>
      <w:bookmarkStart w:id="83" w:name="_Toc145125022"/>
      <w:bookmarkStart w:id="84" w:name="_Toc165439521"/>
      <w:bookmarkStart w:id="85" w:name="_Toc186019630"/>
      <w:bookmarkStart w:id="86" w:name="_Toc302030218"/>
    </w:p>
    <w:p w:rsidR="002B1A21" w:rsidRPr="001015C8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1015C8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p w:rsidR="009F5790" w:rsidRPr="00D6763F" w:rsidRDefault="009F5790" w:rsidP="00BC53D8">
      <w:pPr>
        <w:pStyle w:val="StyleHeading2Sub-headingH2ChapterNumberAppendixLetterchnh"/>
        <w:ind w:left="1452"/>
      </w:pPr>
      <w:r w:rsidRPr="00D6763F">
        <w:t>Failure Scenarios</w:t>
      </w:r>
      <w:bookmarkEnd w:id="82"/>
      <w:bookmarkEnd w:id="83"/>
      <w:bookmarkEnd w:id="84"/>
      <w:bookmarkEnd w:id="85"/>
      <w:bookmarkEnd w:id="86"/>
    </w:p>
    <w:p w:rsidR="009E2863" w:rsidRPr="001015C8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1015C8">
        <w:rPr>
          <w:rFonts w:ascii="Times New Roman" w:eastAsiaTheme="majorEastAsia" w:hAnsi="Times New Roman" w:cs="Times New Roman"/>
          <w:sz w:val="24"/>
          <w:szCs w:val="24"/>
        </w:rPr>
        <w:t xml:space="preserve">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 due to invalid entry.</w:t>
      </w:r>
    </w:p>
    <w:p w:rsidR="00DC1497" w:rsidRPr="001015C8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web server down.</w:t>
      </w:r>
    </w:p>
    <w:p w:rsidR="00DC1497" w:rsidRPr="001015C8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database connectivity.</w:t>
      </w:r>
    </w:p>
    <w:p w:rsidR="00DD402A" w:rsidRPr="001015C8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</w:t>
      </w: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1015C8" w:rsidP="00BC53D8">
      <w:pPr>
        <w:pStyle w:val="StyleHeading1H1Mainheading1Heading1Heading10Head1h1Sec"/>
      </w:pPr>
      <w:bookmarkStart w:id="87" w:name="_Toc144299937"/>
      <w:bookmarkStart w:id="88" w:name="_Toc145125023"/>
      <w:bookmarkStart w:id="89" w:name="_Toc165439522"/>
      <w:bookmarkStart w:id="90" w:name="_Toc186019631"/>
      <w:bookmarkStart w:id="91" w:name="_Toc302030219"/>
      <w:r>
        <w:t xml:space="preserve">       </w:t>
      </w:r>
      <w:r w:rsidR="00BC53D8">
        <w:tab/>
      </w:r>
      <w:r w:rsidR="00BC53D8">
        <w:tab/>
      </w:r>
      <w:r w:rsidR="009F5790" w:rsidRPr="00D6763F">
        <w:t>Issues</w:t>
      </w:r>
      <w:bookmarkEnd w:id="87"/>
      <w:bookmarkEnd w:id="88"/>
      <w:bookmarkEnd w:id="89"/>
      <w:bookmarkEnd w:id="90"/>
      <w:bookmarkEnd w:id="91"/>
    </w:p>
    <w:p w:rsidR="00005D4D" w:rsidRPr="001015C8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1015C8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1015C8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BC53D8">
      <w:pPr>
        <w:pStyle w:val="StyleHeading1H1Mainheading1Heading1Heading10Head1h1Sec"/>
      </w:pPr>
      <w:bookmarkStart w:id="92" w:name="_Toc144299938"/>
      <w:bookmarkStart w:id="93" w:name="_Toc145125024"/>
      <w:bookmarkStart w:id="94" w:name="_Toc165439523"/>
      <w:bookmarkStart w:id="95" w:name="_Toc186019632"/>
      <w:bookmarkStart w:id="96" w:name="_Toc302030220"/>
      <w:r w:rsidRPr="00D6763F">
        <w:lastRenderedPageBreak/>
        <w:t>UI Specifications</w:t>
      </w:r>
      <w:bookmarkEnd w:id="92"/>
      <w:bookmarkEnd w:id="93"/>
      <w:bookmarkEnd w:id="94"/>
      <w:bookmarkEnd w:id="95"/>
      <w:bookmarkEnd w:id="96"/>
    </w:p>
    <w:p w:rsidR="008D72DB" w:rsidRPr="00D6763F" w:rsidRDefault="001015C8" w:rsidP="006A24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37159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094" cy="35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BC53D8">
      <w:pPr>
        <w:pStyle w:val="StyleHeading1H1Mainheading1Heading1Heading10Head1h1Sec"/>
      </w:pPr>
      <w:bookmarkStart w:id="97" w:name="_Toc144299941"/>
      <w:bookmarkStart w:id="98" w:name="_Toc145125027"/>
      <w:bookmarkStart w:id="99" w:name="_Toc165439526"/>
      <w:bookmarkStart w:id="100" w:name="_Toc186019635"/>
      <w:bookmarkStart w:id="101" w:name="_Toc302030223"/>
      <w:r w:rsidRPr="00D6763F">
        <w:t>Assumptions</w:t>
      </w:r>
      <w:bookmarkEnd w:id="97"/>
      <w:bookmarkEnd w:id="98"/>
      <w:bookmarkEnd w:id="99"/>
      <w:bookmarkEnd w:id="100"/>
      <w:bookmarkEnd w:id="101"/>
    </w:p>
    <w:p w:rsidR="009943F5" w:rsidRPr="00D6763F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1015C8">
        <w:rPr>
          <w:rFonts w:ascii="Times New Roman" w:hAnsi="Times New Roman" w:cs="Times New Roman"/>
          <w:sz w:val="24"/>
          <w:szCs w:val="24"/>
        </w:rPr>
        <w:t>Only admin can add new hotel</w:t>
      </w:r>
      <w:r>
        <w:rPr>
          <w:rFonts w:ascii="Times New Roman" w:hAnsi="Times New Roman" w:cs="Times New Roman"/>
        </w:rPr>
        <w:t>.</w:t>
      </w: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BC53D8" w:rsidRDefault="009F5790" w:rsidP="006A246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C53D8">
        <w:rPr>
          <w:rFonts w:ascii="Times New Roman" w:hAnsi="Times New Roman" w:cs="Times New Roman"/>
          <w:color w:val="FF0000"/>
          <w:sz w:val="28"/>
          <w:szCs w:val="28"/>
        </w:rPr>
        <w:lastRenderedPageBreak/>
        <w:t>REVISION HISTORY OF THE WORK PRODUCT</w:t>
      </w:r>
    </w:p>
    <w:p w:rsidR="009F5790" w:rsidRPr="00BC53D8" w:rsidRDefault="009F5790" w:rsidP="006A246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C53D8">
        <w:rPr>
          <w:rFonts w:ascii="Times New Roman" w:hAnsi="Times New Roman" w:cs="Times New Roman"/>
          <w:color w:val="FF0000"/>
          <w:sz w:val="28"/>
          <w:szCs w:val="28"/>
        </w:rPr>
        <w:t>&lt;to be maintained by projects&gt;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6763F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D6763F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0B" w:rsidRDefault="007A2A0B" w:rsidP="006A2465">
      <w:r>
        <w:separator/>
      </w:r>
    </w:p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/>
    <w:p w:rsidR="007A2A0B" w:rsidRDefault="007A2A0B" w:rsidP="00BE63B6"/>
    <w:p w:rsidR="007A2A0B" w:rsidRDefault="007A2A0B" w:rsidP="00BE63B6"/>
    <w:p w:rsidR="007A2A0B" w:rsidRDefault="007A2A0B" w:rsidP="00DC1497"/>
  </w:endnote>
  <w:endnote w:type="continuationSeparator" w:id="0">
    <w:p w:rsidR="007A2A0B" w:rsidRDefault="007A2A0B" w:rsidP="006A2465">
      <w:r>
        <w:continuationSeparator/>
      </w:r>
    </w:p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/>
    <w:p w:rsidR="007A2A0B" w:rsidRDefault="007A2A0B" w:rsidP="00BE63B6"/>
    <w:p w:rsidR="007A2A0B" w:rsidRDefault="007A2A0B" w:rsidP="00BE63B6"/>
    <w:p w:rsidR="007A2A0B" w:rsidRDefault="007A2A0B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7363D5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7363D5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0B" w:rsidRDefault="007A2A0B" w:rsidP="006A2465">
      <w:r>
        <w:separator/>
      </w:r>
    </w:p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/>
    <w:p w:rsidR="007A2A0B" w:rsidRDefault="007A2A0B" w:rsidP="00BE63B6"/>
    <w:p w:rsidR="007A2A0B" w:rsidRDefault="007A2A0B" w:rsidP="00BE63B6"/>
    <w:p w:rsidR="007A2A0B" w:rsidRDefault="007A2A0B" w:rsidP="00DC1497"/>
  </w:footnote>
  <w:footnote w:type="continuationSeparator" w:id="0">
    <w:p w:rsidR="007A2A0B" w:rsidRDefault="007A2A0B" w:rsidP="006A2465">
      <w:r>
        <w:continuationSeparator/>
      </w:r>
    </w:p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 w:rsidP="006A2465"/>
    <w:p w:rsidR="007A2A0B" w:rsidRDefault="007A2A0B"/>
    <w:p w:rsidR="007A2A0B" w:rsidRDefault="007A2A0B" w:rsidP="00BE63B6"/>
    <w:p w:rsidR="007A2A0B" w:rsidRDefault="007A2A0B" w:rsidP="00BE63B6"/>
    <w:p w:rsidR="007A2A0B" w:rsidRDefault="007A2A0B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7A2A0B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7A2A0B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7A2A0B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2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7"/>
  </w:num>
  <w:num w:numId="11">
    <w:abstractNumId w:val="23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18"/>
  </w:num>
  <w:num w:numId="17">
    <w:abstractNumId w:val="10"/>
  </w:num>
  <w:num w:numId="18">
    <w:abstractNumId w:val="20"/>
  </w:num>
  <w:num w:numId="19">
    <w:abstractNumId w:val="1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15C8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4820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0F6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37292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14DAB"/>
    <w:rsid w:val="00725476"/>
    <w:rsid w:val="007363D5"/>
    <w:rsid w:val="00763779"/>
    <w:rsid w:val="00775844"/>
    <w:rsid w:val="00790A92"/>
    <w:rsid w:val="007A16C6"/>
    <w:rsid w:val="007A2A0B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5A9B"/>
    <w:rsid w:val="00971BC1"/>
    <w:rsid w:val="009768DB"/>
    <w:rsid w:val="00985348"/>
    <w:rsid w:val="0098706E"/>
    <w:rsid w:val="009943F5"/>
    <w:rsid w:val="009A6B54"/>
    <w:rsid w:val="009A7052"/>
    <w:rsid w:val="009B10DB"/>
    <w:rsid w:val="009B3CC8"/>
    <w:rsid w:val="009B4999"/>
    <w:rsid w:val="009D05E1"/>
    <w:rsid w:val="009D31C0"/>
    <w:rsid w:val="009D5C6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06DF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C53D8"/>
    <w:rsid w:val="00BD011C"/>
    <w:rsid w:val="00BD68A3"/>
    <w:rsid w:val="00BE1323"/>
    <w:rsid w:val="00BE63B6"/>
    <w:rsid w:val="00C13955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C53D8"/>
    <w:pPr>
      <w:keepNext/>
      <w:tabs>
        <w:tab w:val="clear" w:pos="9639"/>
      </w:tabs>
      <w:spacing w:before="240" w:after="240" w:line="288" w:lineRule="auto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BC53D8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C53D8"/>
    <w:pPr>
      <w:keepNext/>
      <w:tabs>
        <w:tab w:val="clear" w:pos="9639"/>
      </w:tabs>
      <w:spacing w:before="240" w:after="60" w:line="240" w:lineRule="auto"/>
      <w:ind w:left="1092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33482E-D742-43AA-B69A-5A97CF90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211</TotalTime>
  <Pages>12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14</cp:revision>
  <dcterms:created xsi:type="dcterms:W3CDTF">2017-09-26T11:59:00Z</dcterms:created>
  <dcterms:modified xsi:type="dcterms:W3CDTF">2018-10-24T04:30:00Z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