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790" w:rsidRPr="00C3184A" w:rsidRDefault="009F5790" w:rsidP="00842DA0">
      <w:pPr>
        <w:pStyle w:val="PageTitle"/>
        <w:rPr>
          <w:rFonts w:ascii="Times New Roman" w:hAnsi="Times New Roman"/>
        </w:rPr>
      </w:pPr>
    </w:p>
    <w:p w:rsidR="009F5790" w:rsidRPr="00C3184A" w:rsidRDefault="009F5790" w:rsidP="00842DA0">
      <w:pPr>
        <w:pStyle w:val="PageTitle"/>
        <w:rPr>
          <w:rFonts w:ascii="Times New Roman" w:hAnsi="Times New Roman"/>
        </w:rPr>
      </w:pPr>
    </w:p>
    <w:p w:rsidR="009F5790" w:rsidRPr="00C3184A" w:rsidRDefault="009F5790" w:rsidP="00842DA0">
      <w:pPr>
        <w:pStyle w:val="PageTitle"/>
        <w:rPr>
          <w:rFonts w:ascii="Times New Roman" w:hAnsi="Times New Roman"/>
        </w:rPr>
      </w:pPr>
      <w:r w:rsidRPr="003E65E2">
        <w:rPr>
          <w:rFonts w:ascii="Times New Roman" w:hAnsi="Times New Roman"/>
          <w:highlight w:val="yellow"/>
        </w:rPr>
        <w:t>Use Case Specification</w:t>
      </w:r>
    </w:p>
    <w:p w:rsidR="009F5790" w:rsidRPr="00C3184A" w:rsidRDefault="009F5790" w:rsidP="00842DA0">
      <w:pPr>
        <w:pStyle w:val="PageTitle"/>
        <w:rPr>
          <w:rFonts w:ascii="Times New Roman" w:hAnsi="Times New Roman"/>
        </w:rPr>
      </w:pPr>
    </w:p>
    <w:p w:rsidR="009F5790" w:rsidRPr="00C3184A" w:rsidRDefault="00155339" w:rsidP="00842DA0">
      <w:pPr>
        <w:rPr>
          <w:rFonts w:ascii="Times New Roman" w:hAnsi="Times New Roman" w:cs="Times New Roman"/>
          <w:lang w:val="en-GB" w:eastAsia="en-US"/>
        </w:rPr>
      </w:pPr>
      <w:r w:rsidRPr="00C3184A">
        <w:rPr>
          <w:rFonts w:ascii="Times New Roman" w:hAnsi="Times New Roman" w:cs="Times New Roman"/>
          <w:lang w:val="en-GB" w:eastAsia="en-US"/>
        </w:rPr>
        <w:t>DMT/RM01/TMP</w:t>
      </w: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9F5790" w:rsidRPr="000526C4" w:rsidTr="00B33715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6C4">
              <w:rPr>
                <w:rFonts w:ascii="Times New Roman" w:hAnsi="Times New Roman" w:cs="Times New Roman"/>
                <w:sz w:val="24"/>
                <w:szCs w:val="24"/>
              </w:rPr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F5790" w:rsidRPr="000526C4" w:rsidRDefault="007F24F3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6C4">
              <w:rPr>
                <w:rFonts w:ascii="Times New Roman" w:hAnsi="Times New Roman" w:cs="Times New Roman"/>
                <w:sz w:val="24"/>
                <w:szCs w:val="24"/>
              </w:rPr>
              <w:t>PRJ_HotelManagement</w:t>
            </w:r>
            <w:r w:rsidR="0055539F" w:rsidRPr="000526C4">
              <w:rPr>
                <w:rFonts w:ascii="Times New Roman" w:hAnsi="Times New Roman" w:cs="Times New Roman"/>
                <w:sz w:val="24"/>
                <w:szCs w:val="24"/>
              </w:rPr>
              <w:t>_001</w:t>
            </w:r>
          </w:p>
        </w:tc>
      </w:tr>
      <w:tr w:rsidR="009F5790" w:rsidRPr="000526C4" w:rsidTr="00B33715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6C4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F5790" w:rsidRPr="000526C4" w:rsidRDefault="007F24F3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6C4">
              <w:rPr>
                <w:rFonts w:ascii="Times New Roman" w:hAnsi="Times New Roman" w:cs="Times New Roman"/>
                <w:sz w:val="24"/>
                <w:szCs w:val="24"/>
              </w:rPr>
              <w:t>Hotel Management</w:t>
            </w:r>
          </w:p>
        </w:tc>
      </w:tr>
    </w:tbl>
    <w:p w:rsidR="009F5790" w:rsidRPr="00C3184A" w:rsidRDefault="009F5790" w:rsidP="00842DA0">
      <w:pPr>
        <w:rPr>
          <w:rFonts w:ascii="Times New Roman" w:hAnsi="Times New Roman" w:cs="Times New Roman"/>
        </w:rPr>
      </w:pPr>
    </w:p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0526C4" w:rsidTr="00B33715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0526C4">
              <w:rPr>
                <w:rFonts w:ascii="Times New Roman" w:hAnsi="Times New Roman" w:cs="Times New Roman"/>
                <w:sz w:val="24"/>
                <w:szCs w:val="24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0526C4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0526C4">
              <w:rPr>
                <w:rFonts w:ascii="Times New Roman" w:hAnsi="Times New Roman" w:cs="Times New Roman"/>
                <w:sz w:val="24"/>
                <w:szCs w:val="24"/>
              </w:rPr>
              <w:t>Date of Preparation</w:t>
            </w:r>
          </w:p>
        </w:tc>
      </w:tr>
      <w:tr w:rsidR="009F5790" w:rsidRPr="000526C4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0526C4" w:rsidRDefault="007F24F3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6C4">
              <w:rPr>
                <w:rFonts w:ascii="Times New Roman" w:hAnsi="Times New Roman" w:cs="Times New Roman"/>
                <w:sz w:val="24"/>
                <w:szCs w:val="24"/>
              </w:rPr>
              <w:t>Harshita Ahuja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790" w:rsidRPr="000526C4" w:rsidRDefault="00235DCF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6C4">
              <w:rPr>
                <w:rFonts w:ascii="Times New Roman" w:hAnsi="Times New Roman" w:cs="Times New Roman"/>
                <w:sz w:val="24"/>
                <w:szCs w:val="24"/>
              </w:rPr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6C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7F24F3" w:rsidRPr="000526C4">
              <w:rPr>
                <w:rFonts w:ascii="Times New Roman" w:hAnsi="Times New Roman" w:cs="Times New Roman"/>
                <w:sz w:val="24"/>
                <w:szCs w:val="24"/>
              </w:rPr>
              <w:t>20/10/2018</w:t>
            </w:r>
          </w:p>
        </w:tc>
      </w:tr>
      <w:tr w:rsidR="009F5790" w:rsidRPr="000526C4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0526C4">
              <w:rPr>
                <w:rFonts w:ascii="Times New Roman" w:hAnsi="Times New Roman" w:cs="Times New Roman"/>
                <w:sz w:val="24"/>
                <w:szCs w:val="24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0526C4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0526C4">
              <w:rPr>
                <w:rFonts w:ascii="Times New Roman" w:hAnsi="Times New Roman" w:cs="Times New Roman"/>
                <w:sz w:val="24"/>
                <w:szCs w:val="24"/>
              </w:rPr>
              <w:t>Date of Review</w:t>
            </w:r>
          </w:p>
        </w:tc>
      </w:tr>
      <w:tr w:rsidR="009F5790" w:rsidRPr="000526C4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0526C4" w:rsidRDefault="00CC1308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Himanshu,Ijas</w:t>
            </w:r>
            <w:r w:rsidR="00EA56F9">
              <w:rPr>
                <w:rFonts w:ascii="Times New Roman" w:hAnsi="Times New Roman" w:cs="Times New Roman"/>
                <w:sz w:val="24"/>
                <w:szCs w:val="24"/>
              </w:rPr>
              <w:t>,Kartik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0526C4" w:rsidRDefault="0055539F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6C4">
              <w:rPr>
                <w:rFonts w:ascii="Times New Roman" w:hAnsi="Times New Roman" w:cs="Times New Roman"/>
                <w:sz w:val="24"/>
                <w:szCs w:val="24"/>
              </w:rPr>
              <w:t>SME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6C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F5790" w:rsidRPr="000526C4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0526C4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0526C4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0526C4">
              <w:rPr>
                <w:rFonts w:ascii="Times New Roman" w:hAnsi="Times New Roman" w:cs="Times New Roman"/>
                <w:sz w:val="24"/>
                <w:szCs w:val="24"/>
              </w:rPr>
              <w:t>Date of Approval</w:t>
            </w:r>
          </w:p>
        </w:tc>
      </w:tr>
      <w:tr w:rsidR="009F5790" w:rsidRPr="000526C4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0526C4" w:rsidRDefault="00EA56F9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Christy</w:t>
            </w:r>
            <w:bookmarkStart w:id="0" w:name="_GoBack"/>
            <w:bookmarkEnd w:id="0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0526C4" w:rsidRDefault="0055539F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6C4">
              <w:rPr>
                <w:rFonts w:ascii="Times New Roman" w:hAnsi="Times New Roman" w:cs="Times New Roman"/>
                <w:sz w:val="24"/>
                <w:szCs w:val="24"/>
              </w:rPr>
              <w:t>Test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6C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F5790" w:rsidRPr="000526C4" w:rsidTr="00B33715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0526C4">
              <w:rPr>
                <w:rFonts w:ascii="Times New Roman" w:hAnsi="Times New Roman" w:cs="Times New Roman"/>
                <w:sz w:val="24"/>
                <w:szCs w:val="24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6C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0526C4">
              <w:rPr>
                <w:rFonts w:ascii="Times New Roman" w:hAnsi="Times New Roman" w:cs="Times New Roman"/>
                <w:sz w:val="24"/>
                <w:szCs w:val="24"/>
              </w:rPr>
              <w:t>Ve</w:t>
            </w:r>
            <w:r w:rsidR="00E95A04" w:rsidRPr="000526C4">
              <w:rPr>
                <w:rFonts w:ascii="Times New Roman" w:hAnsi="Times New Roman" w:cs="Times New Roman"/>
                <w:sz w:val="24"/>
                <w:szCs w:val="24"/>
              </w:rPr>
              <w:t>rsion Number of the template:</w:t>
            </w:r>
          </w:p>
        </w:tc>
      </w:tr>
      <w:tr w:rsidR="009F5790" w:rsidRPr="000526C4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0526C4">
              <w:rPr>
                <w:rFonts w:ascii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790" w:rsidRPr="000526C4" w:rsidRDefault="00471E0F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6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6C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9F5790" w:rsidRPr="00C3184A" w:rsidRDefault="009F5790" w:rsidP="00842DA0">
      <w:pPr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</w:rPr>
        <w:br w:type="page"/>
      </w:r>
    </w:p>
    <w:p w:rsidR="009F5790" w:rsidRPr="00C3184A" w:rsidRDefault="009F5790" w:rsidP="00842DA0">
      <w:pPr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</w:rPr>
        <w:lastRenderedPageBreak/>
        <w:t>&lt;&lt;Customer&gt;&gt; REVIEW HISTORY</w:t>
      </w:r>
    </w:p>
    <w:p w:rsidR="009F5790" w:rsidRPr="00C3184A" w:rsidRDefault="009F5790" w:rsidP="00842DA0">
      <w:pPr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</w:rPr>
        <w:t>&lt;&lt;Customer comments on the Use case along with the signed off is tracked here&gt;&gt;</w:t>
      </w: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0526C4" w:rsidTr="00B33715">
        <w:tc>
          <w:tcPr>
            <w:tcW w:w="2808" w:type="dxa"/>
            <w:vAlign w:val="center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526C4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162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526C4">
              <w:rPr>
                <w:rFonts w:ascii="Times New Roman" w:hAnsi="Times New Roman" w:cs="Times New Roman"/>
                <w:sz w:val="22"/>
                <w:szCs w:val="22"/>
              </w:rPr>
              <w:t>&lt;&lt;Version number&gt;&gt;</w:t>
            </w:r>
          </w:p>
        </w:tc>
        <w:tc>
          <w:tcPr>
            <w:tcW w:w="54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5790" w:rsidRPr="000526C4" w:rsidTr="00B33715">
        <w:tc>
          <w:tcPr>
            <w:tcW w:w="2808" w:type="dxa"/>
            <w:vAlign w:val="center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526C4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162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526C4">
              <w:rPr>
                <w:rFonts w:ascii="Times New Roman" w:hAnsi="Times New Roman" w:cs="Times New Roman"/>
                <w:sz w:val="22"/>
                <w:szCs w:val="22"/>
              </w:rPr>
              <w:t>&lt;&lt;Date of Review&gt;&gt;</w:t>
            </w:r>
          </w:p>
        </w:tc>
        <w:tc>
          <w:tcPr>
            <w:tcW w:w="54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08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5790" w:rsidRPr="000526C4" w:rsidTr="00B33715">
        <w:tc>
          <w:tcPr>
            <w:tcW w:w="2808" w:type="dxa"/>
            <w:vAlign w:val="center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526C4">
              <w:rPr>
                <w:rFonts w:ascii="Times New Roman" w:hAnsi="Times New Roman" w:cs="Times New Roman"/>
                <w:sz w:val="22"/>
                <w:szCs w:val="22"/>
              </w:rPr>
              <w:t>Reviewed by</w:t>
            </w:r>
          </w:p>
        </w:tc>
        <w:tc>
          <w:tcPr>
            <w:tcW w:w="162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526C4">
              <w:rPr>
                <w:rFonts w:ascii="Times New Roman" w:hAnsi="Times New Roman" w:cs="Times New Roman"/>
                <w:sz w:val="22"/>
                <w:szCs w:val="22"/>
              </w:rPr>
              <w:t>&lt;&lt; Reviewer Name&gt;&gt;</w:t>
            </w:r>
          </w:p>
        </w:tc>
        <w:tc>
          <w:tcPr>
            <w:tcW w:w="54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08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5790" w:rsidRPr="000526C4" w:rsidTr="00B33715">
        <w:tc>
          <w:tcPr>
            <w:tcW w:w="2808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526C4">
              <w:rPr>
                <w:rFonts w:ascii="Times New Roman" w:hAnsi="Times New Roman" w:cs="Times New Roman"/>
                <w:sz w:val="22"/>
                <w:szCs w:val="22"/>
              </w:rPr>
              <w:t>Reviewed UI Specification doc</w:t>
            </w:r>
          </w:p>
        </w:tc>
        <w:tc>
          <w:tcPr>
            <w:tcW w:w="162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526C4">
              <w:rPr>
                <w:rFonts w:ascii="Times New Roman" w:hAnsi="Times New Roman" w:cs="Times New Roman"/>
                <w:sz w:val="22"/>
                <w:szCs w:val="22"/>
              </w:rPr>
              <w:t>&lt;&lt; Whether UI Specification doc is reviewed &gt;&gt;</w:t>
            </w:r>
          </w:p>
        </w:tc>
        <w:tc>
          <w:tcPr>
            <w:tcW w:w="54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08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5790" w:rsidRPr="000526C4" w:rsidTr="00B33715">
        <w:tc>
          <w:tcPr>
            <w:tcW w:w="2808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526C4">
              <w:rPr>
                <w:rFonts w:ascii="Times New Roman" w:hAnsi="Times New Roman" w:cs="Times New Roman"/>
                <w:sz w:val="22"/>
                <w:szCs w:val="22"/>
              </w:rPr>
              <w:t>All Open Queries/issues closed</w:t>
            </w:r>
          </w:p>
        </w:tc>
        <w:tc>
          <w:tcPr>
            <w:tcW w:w="162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526C4">
              <w:rPr>
                <w:rFonts w:ascii="Times New Roman" w:hAnsi="Times New Roman" w:cs="Times New Roman"/>
                <w:sz w:val="22"/>
                <w:szCs w:val="22"/>
              </w:rPr>
              <w:t>&lt;&lt; Whether all the open queries and issues resolved&gt;&gt;</w:t>
            </w:r>
          </w:p>
        </w:tc>
        <w:tc>
          <w:tcPr>
            <w:tcW w:w="54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08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5790" w:rsidRPr="000526C4" w:rsidTr="00B33715">
        <w:tc>
          <w:tcPr>
            <w:tcW w:w="2808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526C4">
              <w:rPr>
                <w:rFonts w:ascii="Times New Roman" w:hAnsi="Times New Roman" w:cs="Times New Roman"/>
                <w:sz w:val="22"/>
                <w:szCs w:val="22"/>
              </w:rPr>
              <w:t xml:space="preserve">Agreement on Assumptions </w:t>
            </w:r>
          </w:p>
        </w:tc>
        <w:tc>
          <w:tcPr>
            <w:tcW w:w="162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526C4">
              <w:rPr>
                <w:rFonts w:ascii="Times New Roman" w:hAnsi="Times New Roman" w:cs="Times New Roman"/>
                <w:sz w:val="22"/>
                <w:szCs w:val="22"/>
              </w:rPr>
              <w:t>&lt;&lt;Whether all the assumptions have been agreed upon by the customer&gt;&gt;</w:t>
            </w:r>
          </w:p>
        </w:tc>
        <w:tc>
          <w:tcPr>
            <w:tcW w:w="54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08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5790" w:rsidRPr="000526C4" w:rsidTr="00B33715">
        <w:tc>
          <w:tcPr>
            <w:tcW w:w="2808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526C4">
              <w:rPr>
                <w:rFonts w:ascii="Times New Roman" w:hAnsi="Times New Roman" w:cs="Times New Roman"/>
                <w:sz w:val="22"/>
                <w:szCs w:val="22"/>
              </w:rPr>
              <w:t>Sign Off</w:t>
            </w:r>
          </w:p>
        </w:tc>
        <w:tc>
          <w:tcPr>
            <w:tcW w:w="162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526C4">
              <w:rPr>
                <w:rFonts w:ascii="Times New Roman" w:hAnsi="Times New Roman" w:cs="Times New Roman"/>
                <w:sz w:val="22"/>
                <w:szCs w:val="22"/>
              </w:rPr>
              <w:t>&lt;&lt;Signature&gt;&gt;</w:t>
            </w:r>
          </w:p>
        </w:tc>
        <w:tc>
          <w:tcPr>
            <w:tcW w:w="54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08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</w:rPr>
        <w:t xml:space="preserve">Disclaimer: </w:t>
      </w: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</w:rPr>
        <w:t>The scope of the project ‘&lt;&lt;Project Name&gt;&gt;’ is restricted to the contents of this signed off use case.</w:t>
      </w:r>
      <w:r w:rsidRPr="00C3184A">
        <w:rPr>
          <w:rFonts w:ascii="Times New Roman" w:hAnsi="Times New Roman" w:cs="Times New Roman"/>
        </w:rPr>
        <w:br w:type="page"/>
      </w:r>
    </w:p>
    <w:p w:rsidR="000526C4" w:rsidRPr="00B6689B" w:rsidRDefault="000526C4" w:rsidP="000526C4">
      <w:pPr>
        <w:rPr>
          <w:rFonts w:ascii="Times New Roman" w:hAnsi="Times New Roman" w:cs="Times New Roman"/>
          <w:b/>
          <w:sz w:val="24"/>
          <w:szCs w:val="24"/>
        </w:rPr>
      </w:pPr>
      <w:r w:rsidRPr="003E65E2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TABLE OF CONTENTS</w:t>
      </w:r>
    </w:p>
    <w:p w:rsidR="000526C4" w:rsidRPr="00B6689B" w:rsidRDefault="000526C4" w:rsidP="000526C4">
      <w:pPr>
        <w:pStyle w:val="ListParagraph"/>
        <w:numPr>
          <w:ilvl w:val="0"/>
          <w:numId w:val="28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 xml:space="preserve">Use case Name 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>4</w:t>
      </w:r>
      <w:r w:rsidRPr="00B6689B">
        <w:rPr>
          <w:rFonts w:ascii="Times New Roman" w:hAnsi="Times New Roman" w:cs="Times New Roman"/>
          <w:sz w:val="24"/>
          <w:szCs w:val="24"/>
        </w:rPr>
        <w:tab/>
      </w:r>
    </w:p>
    <w:p w:rsidR="000526C4" w:rsidRPr="00B6689B" w:rsidRDefault="000526C4" w:rsidP="000526C4">
      <w:pPr>
        <w:pStyle w:val="ListParagraph"/>
        <w:numPr>
          <w:ilvl w:val="0"/>
          <w:numId w:val="28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Actor(s)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>4</w:t>
      </w:r>
    </w:p>
    <w:p w:rsidR="000526C4" w:rsidRPr="00B6689B" w:rsidRDefault="000526C4" w:rsidP="000526C4">
      <w:pPr>
        <w:pStyle w:val="ListParagraph"/>
        <w:numPr>
          <w:ilvl w:val="0"/>
          <w:numId w:val="28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Preconditions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>4</w:t>
      </w:r>
    </w:p>
    <w:p w:rsidR="000526C4" w:rsidRPr="00B6689B" w:rsidRDefault="000526C4" w:rsidP="000526C4">
      <w:pPr>
        <w:pStyle w:val="ListParagraph"/>
        <w:numPr>
          <w:ilvl w:val="0"/>
          <w:numId w:val="28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Flow of events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>4</w:t>
      </w:r>
    </w:p>
    <w:p w:rsidR="000526C4" w:rsidRPr="008969B4" w:rsidRDefault="000526C4" w:rsidP="000526C4">
      <w:pPr>
        <w:pStyle w:val="ListParagraph"/>
        <w:numPr>
          <w:ilvl w:val="1"/>
          <w:numId w:val="28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Flow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>4</w:t>
      </w:r>
    </w:p>
    <w:p w:rsidR="000526C4" w:rsidRPr="00B6689B" w:rsidRDefault="000526C4" w:rsidP="000526C4">
      <w:pPr>
        <w:pStyle w:val="ListParagraph"/>
        <w:numPr>
          <w:ilvl w:val="0"/>
          <w:numId w:val="28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Exception Flow</w:t>
      </w:r>
    </w:p>
    <w:p w:rsidR="000526C4" w:rsidRPr="00B6689B" w:rsidRDefault="000526C4" w:rsidP="000526C4">
      <w:pPr>
        <w:pStyle w:val="ListParagraph"/>
        <w:numPr>
          <w:ilvl w:val="1"/>
          <w:numId w:val="28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Flow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0526C4" w:rsidRPr="00B6689B" w:rsidRDefault="000526C4" w:rsidP="000526C4">
      <w:pPr>
        <w:pStyle w:val="ListParagraph"/>
        <w:numPr>
          <w:ilvl w:val="1"/>
          <w:numId w:val="28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Exception Flow 2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  <w:r w:rsidRPr="00B6689B">
        <w:rPr>
          <w:rFonts w:ascii="Times New Roman" w:hAnsi="Times New Roman" w:cs="Times New Roman"/>
          <w:sz w:val="24"/>
          <w:szCs w:val="24"/>
        </w:rPr>
        <w:tab/>
      </w:r>
    </w:p>
    <w:p w:rsidR="000526C4" w:rsidRPr="00B6689B" w:rsidRDefault="000526C4" w:rsidP="000526C4">
      <w:pPr>
        <w:pStyle w:val="ListParagraph"/>
        <w:numPr>
          <w:ilvl w:val="1"/>
          <w:numId w:val="28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Flow 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0526C4" w:rsidRPr="00B6689B" w:rsidRDefault="000526C4" w:rsidP="000526C4">
      <w:pPr>
        <w:pStyle w:val="ListParagraph"/>
        <w:numPr>
          <w:ilvl w:val="0"/>
          <w:numId w:val="28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Conditions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:rsidR="000526C4" w:rsidRPr="008969B4" w:rsidRDefault="000526C4" w:rsidP="000526C4">
      <w:pPr>
        <w:pStyle w:val="ListParagraph"/>
        <w:numPr>
          <w:ilvl w:val="0"/>
          <w:numId w:val="28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Special Requirements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526C4" w:rsidRPr="00B6689B" w:rsidRDefault="000526C4" w:rsidP="000526C4">
      <w:pPr>
        <w:pStyle w:val="ListParagraph"/>
        <w:numPr>
          <w:ilvl w:val="1"/>
          <w:numId w:val="28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Availability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  <w:r w:rsidRPr="00B6689B">
        <w:rPr>
          <w:rFonts w:ascii="Times New Roman" w:hAnsi="Times New Roman" w:cs="Times New Roman"/>
          <w:sz w:val="24"/>
          <w:szCs w:val="24"/>
        </w:rPr>
        <w:tab/>
      </w:r>
    </w:p>
    <w:p w:rsidR="000526C4" w:rsidRPr="00B6689B" w:rsidRDefault="000526C4" w:rsidP="000526C4">
      <w:pPr>
        <w:pStyle w:val="ListParagraph"/>
        <w:numPr>
          <w:ilvl w:val="1"/>
          <w:numId w:val="28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Rules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:rsidR="000526C4" w:rsidRPr="00B6689B" w:rsidRDefault="000526C4" w:rsidP="000526C4">
      <w:pPr>
        <w:pStyle w:val="ListParagraph"/>
        <w:numPr>
          <w:ilvl w:val="0"/>
          <w:numId w:val="28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Diagrams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</w:p>
    <w:p w:rsidR="000526C4" w:rsidRPr="00B6689B" w:rsidRDefault="000526C4" w:rsidP="000526C4">
      <w:pPr>
        <w:pStyle w:val="ListParagraph"/>
        <w:numPr>
          <w:ilvl w:val="1"/>
          <w:numId w:val="28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526C4" w:rsidRPr="00B6689B" w:rsidRDefault="000526C4" w:rsidP="000526C4">
      <w:pPr>
        <w:pStyle w:val="ListParagraph"/>
        <w:numPr>
          <w:ilvl w:val="2"/>
          <w:numId w:val="28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 xml:space="preserve">For Successful </w:t>
      </w:r>
      <w:r w:rsidR="0092619C">
        <w:rPr>
          <w:rFonts w:ascii="Times New Roman" w:hAnsi="Times New Roman" w:cs="Times New Roman"/>
          <w:sz w:val="24"/>
          <w:szCs w:val="24"/>
        </w:rPr>
        <w:t>Booking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:rsidR="000526C4" w:rsidRPr="00B6689B" w:rsidRDefault="000526C4" w:rsidP="000526C4">
      <w:pPr>
        <w:pStyle w:val="ListParagraph"/>
        <w:numPr>
          <w:ilvl w:val="0"/>
          <w:numId w:val="28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Scenarios</w:t>
      </w:r>
    </w:p>
    <w:p w:rsidR="000526C4" w:rsidRPr="00B6689B" w:rsidRDefault="000526C4" w:rsidP="000526C4">
      <w:pPr>
        <w:pStyle w:val="ListParagraph"/>
        <w:numPr>
          <w:ilvl w:val="1"/>
          <w:numId w:val="28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Success Scenari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:rsidR="000526C4" w:rsidRPr="00B6689B" w:rsidRDefault="000526C4" w:rsidP="000526C4">
      <w:pPr>
        <w:pStyle w:val="ListParagraph"/>
        <w:numPr>
          <w:ilvl w:val="1"/>
          <w:numId w:val="28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Failure Scenarios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:rsidR="000526C4" w:rsidRDefault="000526C4" w:rsidP="000526C4">
      <w:pPr>
        <w:pStyle w:val="ListParagraph"/>
        <w:numPr>
          <w:ilvl w:val="0"/>
          <w:numId w:val="28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Issues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:rsidR="000526C4" w:rsidRPr="00B6689B" w:rsidRDefault="000526C4" w:rsidP="000526C4">
      <w:pPr>
        <w:pStyle w:val="ListParagraph"/>
        <w:numPr>
          <w:ilvl w:val="0"/>
          <w:numId w:val="28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 Specifications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</w:t>
      </w:r>
    </w:p>
    <w:p w:rsidR="000526C4" w:rsidRPr="00B6689B" w:rsidRDefault="000526C4" w:rsidP="000526C4">
      <w:pPr>
        <w:pStyle w:val="ListParagraph"/>
        <w:numPr>
          <w:ilvl w:val="0"/>
          <w:numId w:val="28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ssumptions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</w:t>
      </w:r>
    </w:p>
    <w:p w:rsidR="000526C4" w:rsidRPr="008969B4" w:rsidRDefault="000526C4" w:rsidP="000526C4">
      <w:pPr>
        <w:pStyle w:val="ListParagraph"/>
        <w:numPr>
          <w:ilvl w:val="0"/>
          <w:numId w:val="28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8969B4">
        <w:rPr>
          <w:rFonts w:ascii="Times New Roman" w:hAnsi="Times New Roman" w:cs="Times New Roman"/>
          <w:sz w:val="24"/>
          <w:szCs w:val="24"/>
        </w:rPr>
        <w:t>Revision</w:t>
      </w:r>
      <w:r>
        <w:rPr>
          <w:rFonts w:ascii="Times New Roman" w:hAnsi="Times New Roman" w:cs="Times New Roman"/>
          <w:sz w:val="24"/>
          <w:szCs w:val="24"/>
        </w:rPr>
        <w:t xml:space="preserve"> History of the work product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</w:p>
    <w:p w:rsidR="009F5790" w:rsidRDefault="009F5790" w:rsidP="00842DA0">
      <w:pPr>
        <w:rPr>
          <w:rFonts w:ascii="Times New Roman" w:hAnsi="Times New Roman" w:cs="Times New Roman"/>
        </w:rPr>
      </w:pPr>
    </w:p>
    <w:p w:rsidR="000526C4" w:rsidRDefault="000526C4" w:rsidP="00842DA0">
      <w:pPr>
        <w:rPr>
          <w:rFonts w:ascii="Times New Roman" w:hAnsi="Times New Roman" w:cs="Times New Roman"/>
        </w:rPr>
      </w:pPr>
    </w:p>
    <w:p w:rsidR="000526C4" w:rsidRDefault="000526C4" w:rsidP="00842DA0">
      <w:pPr>
        <w:rPr>
          <w:rFonts w:ascii="Times New Roman" w:hAnsi="Times New Roman" w:cs="Times New Roman"/>
        </w:rPr>
      </w:pPr>
    </w:p>
    <w:p w:rsidR="000526C4" w:rsidRDefault="000526C4" w:rsidP="00842DA0">
      <w:pPr>
        <w:rPr>
          <w:rFonts w:ascii="Times New Roman" w:hAnsi="Times New Roman" w:cs="Times New Roman"/>
        </w:rPr>
      </w:pPr>
    </w:p>
    <w:p w:rsidR="000526C4" w:rsidRDefault="000526C4" w:rsidP="00842DA0">
      <w:pPr>
        <w:rPr>
          <w:rFonts w:ascii="Times New Roman" w:hAnsi="Times New Roman" w:cs="Times New Roman"/>
        </w:rPr>
      </w:pPr>
    </w:p>
    <w:p w:rsidR="000526C4" w:rsidRDefault="000526C4" w:rsidP="00842DA0">
      <w:pPr>
        <w:rPr>
          <w:rFonts w:ascii="Times New Roman" w:hAnsi="Times New Roman" w:cs="Times New Roman"/>
        </w:rPr>
      </w:pPr>
    </w:p>
    <w:p w:rsidR="000526C4" w:rsidRPr="00C3184A" w:rsidRDefault="000526C4" w:rsidP="00842DA0">
      <w:pPr>
        <w:rPr>
          <w:rFonts w:ascii="Times New Roman" w:hAnsi="Times New Roman" w:cs="Times New Roman"/>
        </w:rPr>
      </w:pPr>
    </w:p>
    <w:p w:rsidR="009F5790" w:rsidRPr="003E65E2" w:rsidRDefault="009F5790" w:rsidP="003E65E2">
      <w:pPr>
        <w:pStyle w:val="StyleHeading1H1Mainheading1Heading1Heading10Head1h1Sec"/>
      </w:pPr>
      <w:bookmarkStart w:id="1" w:name="_Toc144299909"/>
      <w:bookmarkStart w:id="2" w:name="_Toc145124997"/>
      <w:bookmarkStart w:id="3" w:name="_Toc165439502"/>
      <w:bookmarkStart w:id="4" w:name="_Toc186019611"/>
      <w:bookmarkStart w:id="5" w:name="_Toc302030199"/>
      <w:r w:rsidRPr="003E65E2">
        <w:lastRenderedPageBreak/>
        <w:t xml:space="preserve">Use Case Name: </w:t>
      </w:r>
      <w:bookmarkEnd w:id="1"/>
      <w:bookmarkEnd w:id="2"/>
      <w:bookmarkEnd w:id="3"/>
      <w:bookmarkEnd w:id="4"/>
      <w:bookmarkEnd w:id="5"/>
      <w:r w:rsidR="007F24F3" w:rsidRPr="003E65E2">
        <w:t>Hotel Management system</w:t>
      </w:r>
    </w:p>
    <w:p w:rsidR="009F5790" w:rsidRPr="009326BE" w:rsidRDefault="00B14905" w:rsidP="009326BE">
      <w:pPr>
        <w:pStyle w:val="BodyText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9F5790" w:rsidRPr="009326BE">
        <w:rPr>
          <w:rFonts w:ascii="Times New Roman" w:hAnsi="Times New Roman"/>
          <w:b/>
          <w:sz w:val="24"/>
          <w:szCs w:val="24"/>
        </w:rPr>
        <w:t>Use Case ID:</w:t>
      </w:r>
      <w:r w:rsidR="007F24F3" w:rsidRPr="009326BE">
        <w:rPr>
          <w:rFonts w:ascii="Times New Roman" w:hAnsi="Times New Roman"/>
          <w:sz w:val="24"/>
          <w:szCs w:val="24"/>
        </w:rPr>
        <w:t>HotelManagement</w:t>
      </w:r>
      <w:r w:rsidR="004D595C" w:rsidRPr="009326BE">
        <w:rPr>
          <w:rFonts w:ascii="Times New Roman" w:hAnsi="Times New Roman"/>
          <w:sz w:val="24"/>
          <w:szCs w:val="24"/>
        </w:rPr>
        <w:t>1.0</w:t>
      </w:r>
    </w:p>
    <w:p w:rsidR="009F5790" w:rsidRPr="009326BE" w:rsidRDefault="009F5790" w:rsidP="00842DA0">
      <w:pPr>
        <w:pStyle w:val="BodyText"/>
        <w:rPr>
          <w:rFonts w:ascii="Times New Roman" w:hAnsi="Times New Roman"/>
          <w:sz w:val="24"/>
          <w:szCs w:val="24"/>
        </w:rPr>
      </w:pPr>
    </w:p>
    <w:p w:rsidR="009F5790" w:rsidRPr="009326BE" w:rsidRDefault="00E748BE" w:rsidP="00842DA0">
      <w:pPr>
        <w:rPr>
          <w:rFonts w:ascii="Times New Roman" w:hAnsi="Times New Roman" w:cs="Times New Roman"/>
          <w:sz w:val="24"/>
          <w:szCs w:val="24"/>
        </w:rPr>
      </w:pPr>
      <w:r w:rsidRPr="009326BE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B149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5790" w:rsidRPr="009326BE">
        <w:rPr>
          <w:rFonts w:ascii="Times New Roman" w:hAnsi="Times New Roman" w:cs="Times New Roman"/>
          <w:b/>
          <w:sz w:val="24"/>
          <w:szCs w:val="24"/>
        </w:rPr>
        <w:t>Brief Description:</w:t>
      </w:r>
      <w:r w:rsidR="007F24F3" w:rsidRPr="009326BE">
        <w:rPr>
          <w:rFonts w:ascii="Times New Roman" w:hAnsi="Times New Roman" w:cs="Times New Roman"/>
          <w:sz w:val="24"/>
          <w:szCs w:val="24"/>
        </w:rPr>
        <w:t>This us</w:t>
      </w:r>
      <w:r w:rsidR="002F235A" w:rsidRPr="009326BE">
        <w:rPr>
          <w:rFonts w:ascii="Times New Roman" w:hAnsi="Times New Roman" w:cs="Times New Roman"/>
          <w:sz w:val="24"/>
          <w:szCs w:val="24"/>
        </w:rPr>
        <w:t xml:space="preserve">ecase describes about </w:t>
      </w:r>
      <w:r w:rsidR="00B14905">
        <w:rPr>
          <w:rFonts w:ascii="Times New Roman" w:hAnsi="Times New Roman" w:cs="Times New Roman"/>
          <w:sz w:val="24"/>
          <w:szCs w:val="24"/>
        </w:rPr>
        <w:t>booking of the hotel rooms.</w:t>
      </w:r>
      <w:r w:rsidR="00664B19" w:rsidRPr="009326BE">
        <w:rPr>
          <w:rFonts w:ascii="Times New Roman" w:hAnsi="Times New Roman" w:cs="Times New Roman"/>
          <w:sz w:val="24"/>
          <w:szCs w:val="24"/>
        </w:rPr>
        <w:t>.</w:t>
      </w: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65A9B" w:rsidP="003E65E2">
      <w:pPr>
        <w:pStyle w:val="StyleHeading1H1Mainheading1Heading1Heading10Head1h1Sec"/>
      </w:pPr>
      <w:bookmarkStart w:id="6" w:name="_Toc144299910"/>
      <w:bookmarkStart w:id="7" w:name="_Toc145124998"/>
      <w:bookmarkStart w:id="8" w:name="_Toc165439503"/>
      <w:bookmarkStart w:id="9" w:name="_Toc186019612"/>
      <w:bookmarkStart w:id="10" w:name="_Toc302030200"/>
      <w:r w:rsidRPr="00C3184A">
        <w:t xml:space="preserve">2. </w:t>
      </w:r>
      <w:r w:rsidR="009F5790" w:rsidRPr="00C3184A">
        <w:t>Actor(s)</w:t>
      </w:r>
      <w:bookmarkEnd w:id="6"/>
      <w:bookmarkEnd w:id="7"/>
      <w:bookmarkEnd w:id="8"/>
      <w:bookmarkEnd w:id="9"/>
      <w:bookmarkEnd w:id="10"/>
    </w:p>
    <w:p w:rsidR="009F5790" w:rsidRPr="00B14905" w:rsidRDefault="00B14905" w:rsidP="00842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B14905">
        <w:rPr>
          <w:rFonts w:ascii="Times New Roman" w:hAnsi="Times New Roman" w:cs="Times New Roman"/>
          <w:sz w:val="24"/>
          <w:szCs w:val="24"/>
        </w:rPr>
        <w:t>1. Customer.</w:t>
      </w:r>
    </w:p>
    <w:p w:rsidR="00B14905" w:rsidRPr="00B14905" w:rsidRDefault="00B14905" w:rsidP="00842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B14905">
        <w:rPr>
          <w:rFonts w:ascii="Times New Roman" w:hAnsi="Times New Roman" w:cs="Times New Roman"/>
          <w:sz w:val="24"/>
          <w:szCs w:val="24"/>
        </w:rPr>
        <w:t>2. Employee</w:t>
      </w:r>
    </w:p>
    <w:p w:rsidR="00B14905" w:rsidRPr="00B14905" w:rsidRDefault="00B14905" w:rsidP="00842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B14905">
        <w:rPr>
          <w:rFonts w:ascii="Times New Roman" w:hAnsi="Times New Roman" w:cs="Times New Roman"/>
          <w:sz w:val="24"/>
          <w:szCs w:val="24"/>
        </w:rPr>
        <w:t>3. Hotel Management System.</w:t>
      </w:r>
    </w:p>
    <w:p w:rsidR="007F24F3" w:rsidRPr="00C3184A" w:rsidRDefault="009F5790" w:rsidP="003E65E2">
      <w:pPr>
        <w:pStyle w:val="StyleHeading1H1Mainheading1Heading1Heading10Head1h1Sec"/>
        <w:numPr>
          <w:ilvl w:val="0"/>
          <w:numId w:val="19"/>
        </w:numPr>
      </w:pPr>
      <w:bookmarkStart w:id="11" w:name="_Toc144299911"/>
      <w:bookmarkStart w:id="12" w:name="_Toc145124999"/>
      <w:bookmarkStart w:id="13" w:name="_Toc165439504"/>
      <w:bookmarkStart w:id="14" w:name="_Toc186019613"/>
      <w:bookmarkStart w:id="15" w:name="_Toc302030201"/>
      <w:r w:rsidRPr="00C3184A">
        <w:t>Precondition</w:t>
      </w:r>
      <w:bookmarkEnd w:id="11"/>
      <w:bookmarkEnd w:id="12"/>
      <w:bookmarkEnd w:id="13"/>
      <w:bookmarkEnd w:id="14"/>
      <w:bookmarkEnd w:id="15"/>
      <w:r w:rsidR="007F24F3" w:rsidRPr="00C3184A">
        <w:t>s</w:t>
      </w:r>
    </w:p>
    <w:p w:rsidR="007F24F3" w:rsidRPr="00C3184A" w:rsidRDefault="00B14905" w:rsidP="00842DA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14905">
        <w:rPr>
          <w:rFonts w:ascii="Times New Roman" w:hAnsi="Times New Roman" w:cs="Times New Roman"/>
          <w:sz w:val="24"/>
          <w:szCs w:val="24"/>
        </w:rPr>
        <w:t xml:space="preserve"> </w:t>
      </w:r>
      <w:r w:rsidR="007F24F3" w:rsidRPr="00B14905">
        <w:rPr>
          <w:rFonts w:ascii="Times New Roman" w:hAnsi="Times New Roman" w:cs="Times New Roman"/>
          <w:sz w:val="24"/>
          <w:szCs w:val="24"/>
        </w:rPr>
        <w:t xml:space="preserve">The </w:t>
      </w:r>
      <w:r w:rsidR="00664B19" w:rsidRPr="00B14905">
        <w:rPr>
          <w:rFonts w:ascii="Times New Roman" w:hAnsi="Times New Roman" w:cs="Times New Roman"/>
          <w:sz w:val="24"/>
          <w:szCs w:val="24"/>
        </w:rPr>
        <w:t>user</w:t>
      </w:r>
      <w:r w:rsidR="007F24F3" w:rsidRPr="00B14905">
        <w:rPr>
          <w:rFonts w:ascii="Times New Roman" w:hAnsi="Times New Roman" w:cs="Times New Roman"/>
          <w:sz w:val="24"/>
          <w:szCs w:val="24"/>
        </w:rPr>
        <w:t xml:space="preserve"> has successfully login into the site </w:t>
      </w:r>
      <w:hyperlink r:id="rId11" w:history="1">
        <w:r w:rsidR="007F24F3" w:rsidRPr="00B14905">
          <w:rPr>
            <w:rStyle w:val="Hyperlink"/>
            <w:rFonts w:ascii="Times New Roman" w:hAnsi="Times New Roman" w:cs="Times New Roman"/>
            <w:sz w:val="24"/>
            <w:szCs w:val="24"/>
          </w:rPr>
          <w:t>http://ndafile:8081/Spring_Hotel/login.html</w:t>
        </w:r>
      </w:hyperlink>
      <w:r w:rsidR="007F24F3" w:rsidRPr="00C3184A">
        <w:rPr>
          <w:rFonts w:ascii="Times New Roman" w:hAnsi="Times New Roman" w:cs="Times New Roman"/>
        </w:rPr>
        <w:t>.</w:t>
      </w: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65A9B" w:rsidP="003E65E2">
      <w:pPr>
        <w:pStyle w:val="StyleHeading1H1Mainheading1Heading1Heading10Head1h1Sec"/>
      </w:pPr>
      <w:bookmarkStart w:id="16" w:name="_Toc144299912"/>
      <w:bookmarkStart w:id="17" w:name="_Toc145125000"/>
      <w:bookmarkStart w:id="18" w:name="_Toc165439505"/>
      <w:bookmarkStart w:id="19" w:name="_Toc186019614"/>
      <w:bookmarkStart w:id="20" w:name="_Toc302030202"/>
      <w:r w:rsidRPr="00C3184A">
        <w:t xml:space="preserve">4. </w:t>
      </w:r>
      <w:r w:rsidR="009F5790" w:rsidRPr="00C3184A">
        <w:t>Flow of Events</w:t>
      </w:r>
      <w:bookmarkEnd w:id="16"/>
      <w:bookmarkEnd w:id="17"/>
      <w:bookmarkEnd w:id="18"/>
      <w:bookmarkEnd w:id="19"/>
      <w:bookmarkEnd w:id="20"/>
    </w:p>
    <w:p w:rsidR="00513662" w:rsidRPr="003E65E2" w:rsidRDefault="009F5790" w:rsidP="003E65E2">
      <w:pPr>
        <w:pStyle w:val="StyleHeading2Sub-headingH2ChapterNumberAppendixLetterchnh"/>
      </w:pPr>
      <w:bookmarkStart w:id="21" w:name="_Toc144299913"/>
      <w:bookmarkStart w:id="22" w:name="_Toc145125001"/>
      <w:bookmarkStart w:id="23" w:name="_Toc165439506"/>
      <w:bookmarkStart w:id="24" w:name="_Toc186019615"/>
      <w:bookmarkStart w:id="25" w:name="_Toc216505519"/>
      <w:bookmarkStart w:id="26" w:name="_Toc302030203"/>
      <w:r w:rsidRPr="003E65E2">
        <w:t>4.1  Basic Flow</w:t>
      </w:r>
      <w:bookmarkEnd w:id="21"/>
      <w:bookmarkEnd w:id="22"/>
      <w:bookmarkEnd w:id="23"/>
      <w:bookmarkEnd w:id="24"/>
      <w:bookmarkEnd w:id="25"/>
      <w:bookmarkEnd w:id="26"/>
    </w:p>
    <w:p w:rsidR="006932B4" w:rsidRDefault="00E748BE" w:rsidP="006932B4">
      <w:pPr>
        <w:pStyle w:val="Footer"/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</w:rPr>
        <w:t xml:space="preserve">                   </w:t>
      </w:r>
      <w:r w:rsidR="006932B4">
        <w:rPr>
          <w:rFonts w:ascii="Times New Roman" w:hAnsi="Times New Roman" w:cs="Times New Roman"/>
        </w:rPr>
        <w:t xml:space="preserve">         </w:t>
      </w:r>
      <w:r w:rsidR="006932B4" w:rsidRPr="006932B4">
        <w:rPr>
          <w:rFonts w:ascii="Times New Roman" w:hAnsi="Times New Roman" w:cs="Times New Roman"/>
          <w:b/>
        </w:rPr>
        <w:t xml:space="preserve">  </w:t>
      </w:r>
      <w:r w:rsidR="009F5790" w:rsidRPr="006932B4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D6763F" w:rsidRPr="006932B4">
        <w:rPr>
          <w:rFonts w:ascii="Times New Roman" w:hAnsi="Times New Roman" w:cs="Times New Roman"/>
          <w:b/>
          <w:sz w:val="24"/>
          <w:szCs w:val="24"/>
        </w:rPr>
        <w:t xml:space="preserve"> Sucessfully </w:t>
      </w:r>
      <w:r w:rsidR="006932B4" w:rsidRPr="006932B4">
        <w:rPr>
          <w:rFonts w:ascii="Times New Roman" w:hAnsi="Times New Roman" w:cs="Times New Roman"/>
          <w:b/>
          <w:sz w:val="24"/>
          <w:szCs w:val="24"/>
        </w:rPr>
        <w:t>booking of hotel room</w:t>
      </w:r>
      <w:r w:rsidR="006932B4">
        <w:rPr>
          <w:rFonts w:ascii="Times New Roman" w:hAnsi="Times New Roman" w:cs="Times New Roman"/>
        </w:rPr>
        <w:t>.</w:t>
      </w:r>
      <w:bookmarkStart w:id="27" w:name="_Toc141844799"/>
      <w:bookmarkStart w:id="28" w:name="_Toc143500966"/>
      <w:bookmarkStart w:id="29" w:name="_Toc144299914"/>
      <w:bookmarkStart w:id="30" w:name="_Toc145125002"/>
      <w:bookmarkStart w:id="31" w:name="_Toc165439507"/>
      <w:bookmarkStart w:id="32" w:name="_Toc186019616"/>
      <w:bookmarkStart w:id="33" w:name="_Toc216505520"/>
      <w:bookmarkStart w:id="34" w:name="_Toc302030204"/>
    </w:p>
    <w:p w:rsidR="006932B4" w:rsidRPr="006932B4" w:rsidRDefault="006932B4" w:rsidP="006932B4">
      <w:pPr>
        <w:pStyle w:val="Footer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932B4">
        <w:rPr>
          <w:rFonts w:ascii="Times New Roman" w:hAnsi="Times New Roman" w:cs="Times New Roman"/>
          <w:sz w:val="24"/>
          <w:szCs w:val="24"/>
        </w:rPr>
        <w:t>User enters N</w:t>
      </w:r>
      <w:r w:rsidR="00F75745">
        <w:rPr>
          <w:rFonts w:ascii="Times New Roman" w:hAnsi="Times New Roman" w:cs="Times New Roman"/>
          <w:sz w:val="24"/>
          <w:szCs w:val="24"/>
        </w:rPr>
        <w:t xml:space="preserve">o. </w:t>
      </w:r>
      <w:r w:rsidRPr="006932B4">
        <w:rPr>
          <w:rFonts w:ascii="Times New Roman" w:hAnsi="Times New Roman" w:cs="Times New Roman"/>
          <w:sz w:val="24"/>
          <w:szCs w:val="24"/>
        </w:rPr>
        <w:t>of rooms to be booked.</w:t>
      </w:r>
    </w:p>
    <w:p w:rsidR="006932B4" w:rsidRPr="006932B4" w:rsidRDefault="006932B4" w:rsidP="006932B4">
      <w:pPr>
        <w:pStyle w:val="Footer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932B4">
        <w:rPr>
          <w:rFonts w:ascii="Times New Roman" w:hAnsi="Times New Roman" w:cs="Times New Roman"/>
          <w:sz w:val="24"/>
          <w:szCs w:val="24"/>
        </w:rPr>
        <w:t>User enters No. of adults.</w:t>
      </w:r>
    </w:p>
    <w:p w:rsidR="006932B4" w:rsidRPr="006932B4" w:rsidRDefault="006932B4" w:rsidP="006932B4">
      <w:pPr>
        <w:pStyle w:val="Footer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932B4">
        <w:rPr>
          <w:rFonts w:ascii="Times New Roman" w:hAnsi="Times New Roman" w:cs="Times New Roman"/>
          <w:sz w:val="24"/>
          <w:szCs w:val="24"/>
        </w:rPr>
        <w:t>User enters No. of children..</w:t>
      </w:r>
    </w:p>
    <w:p w:rsidR="006932B4" w:rsidRPr="006932B4" w:rsidRDefault="006932B4" w:rsidP="006932B4">
      <w:pPr>
        <w:pStyle w:val="Footer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932B4">
        <w:rPr>
          <w:rFonts w:ascii="Times New Roman" w:hAnsi="Times New Roman" w:cs="Times New Roman"/>
          <w:sz w:val="24"/>
          <w:szCs w:val="24"/>
        </w:rPr>
        <w:t>User clicks on Book button.</w:t>
      </w:r>
    </w:p>
    <w:p w:rsidR="006932B4" w:rsidRPr="006932B4" w:rsidRDefault="006932B4" w:rsidP="006932B4">
      <w:pPr>
        <w:pStyle w:val="Footer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932B4">
        <w:rPr>
          <w:rFonts w:ascii="Times New Roman" w:hAnsi="Times New Roman" w:cs="Times New Roman"/>
          <w:sz w:val="24"/>
          <w:szCs w:val="24"/>
        </w:rPr>
        <w:t>System will display the message “Your room is booked”.</w:t>
      </w:r>
    </w:p>
    <w:p w:rsidR="00664B19" w:rsidRPr="00C3184A" w:rsidRDefault="00664B19" w:rsidP="003E65E2">
      <w:pPr>
        <w:pStyle w:val="StyleHeading2Sub-headingH2ChapterNumberAppendixLetterchnh"/>
      </w:pPr>
    </w:p>
    <w:p w:rsidR="00F75745" w:rsidRDefault="00F75745" w:rsidP="003E65E2">
      <w:pPr>
        <w:pStyle w:val="StyleHeading2Sub-headingH2ChapterNumberAppendixLetterchnh"/>
      </w:pPr>
      <w:bookmarkStart w:id="35" w:name="_Toc141844800"/>
      <w:bookmarkStart w:id="36" w:name="_Toc143500967"/>
      <w:bookmarkStart w:id="37" w:name="_Toc144299918"/>
      <w:bookmarkStart w:id="38" w:name="_Toc145125005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842DA0" w:rsidRPr="00C3184A" w:rsidRDefault="007A321A" w:rsidP="003E65E2">
      <w:pPr>
        <w:pStyle w:val="StyleHeading2Sub-headingH2ChapterNumberAppendixLetterchnh"/>
      </w:pPr>
      <w:r w:rsidRPr="00C3184A">
        <w:t>Exception Flow</w:t>
      </w:r>
    </w:p>
    <w:p w:rsidR="002B1A21" w:rsidRPr="00C3184A" w:rsidRDefault="00F75745" w:rsidP="003E65E2">
      <w:pPr>
        <w:pStyle w:val="StyleHeading2Sub-headingH2ChapterNumberAppendixLetterchnh"/>
      </w:pPr>
      <w:bookmarkStart w:id="39" w:name="_Toc458764038"/>
      <w:r>
        <w:t>Exception Flow 1</w:t>
      </w:r>
      <w:r w:rsidR="002B1A21" w:rsidRPr="00C3184A">
        <w:t>: Web Server Down</w:t>
      </w:r>
      <w:bookmarkEnd w:id="39"/>
    </w:p>
    <w:p w:rsidR="00F75745" w:rsidRPr="006932B4" w:rsidRDefault="00F75745" w:rsidP="00F75745">
      <w:pPr>
        <w:pStyle w:val="Footer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932B4">
        <w:rPr>
          <w:rFonts w:ascii="Times New Roman" w:hAnsi="Times New Roman" w:cs="Times New Roman"/>
          <w:sz w:val="24"/>
          <w:szCs w:val="24"/>
        </w:rPr>
        <w:t>User enters N</w:t>
      </w:r>
      <w:r>
        <w:rPr>
          <w:rFonts w:ascii="Times New Roman" w:hAnsi="Times New Roman" w:cs="Times New Roman"/>
          <w:sz w:val="24"/>
          <w:szCs w:val="24"/>
        </w:rPr>
        <w:t xml:space="preserve">o. </w:t>
      </w:r>
      <w:r w:rsidRPr="006932B4">
        <w:rPr>
          <w:rFonts w:ascii="Times New Roman" w:hAnsi="Times New Roman" w:cs="Times New Roman"/>
          <w:sz w:val="24"/>
          <w:szCs w:val="24"/>
        </w:rPr>
        <w:t>of rooms to be booked.</w:t>
      </w:r>
    </w:p>
    <w:p w:rsidR="00F75745" w:rsidRPr="006932B4" w:rsidRDefault="00F75745" w:rsidP="00F75745">
      <w:pPr>
        <w:pStyle w:val="Footer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932B4">
        <w:rPr>
          <w:rFonts w:ascii="Times New Roman" w:hAnsi="Times New Roman" w:cs="Times New Roman"/>
          <w:sz w:val="24"/>
          <w:szCs w:val="24"/>
        </w:rPr>
        <w:t>User enters No. of adults.</w:t>
      </w:r>
    </w:p>
    <w:p w:rsidR="00F75745" w:rsidRPr="006932B4" w:rsidRDefault="00F75745" w:rsidP="00F75745">
      <w:pPr>
        <w:pStyle w:val="Footer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932B4">
        <w:rPr>
          <w:rFonts w:ascii="Times New Roman" w:hAnsi="Times New Roman" w:cs="Times New Roman"/>
          <w:sz w:val="24"/>
          <w:szCs w:val="24"/>
        </w:rPr>
        <w:t>User enters No. of children..</w:t>
      </w:r>
    </w:p>
    <w:p w:rsidR="00F75745" w:rsidRPr="006932B4" w:rsidRDefault="00F75745" w:rsidP="00F75745">
      <w:pPr>
        <w:pStyle w:val="Footer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932B4">
        <w:rPr>
          <w:rFonts w:ascii="Times New Roman" w:hAnsi="Times New Roman" w:cs="Times New Roman"/>
          <w:sz w:val="24"/>
          <w:szCs w:val="24"/>
        </w:rPr>
        <w:t>User clicks on Book button.</w:t>
      </w:r>
    </w:p>
    <w:p w:rsidR="002B1A21" w:rsidRPr="00C3184A" w:rsidRDefault="002B1A21" w:rsidP="00842D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The system displays an error message regarding web server unavailability problem</w:t>
      </w:r>
    </w:p>
    <w:p w:rsidR="002B1A21" w:rsidRPr="00C3184A" w:rsidRDefault="00F75745" w:rsidP="003E65E2">
      <w:pPr>
        <w:pStyle w:val="StyleHeading2Sub-headingH2ChapterNumberAppendixLetterchnh"/>
      </w:pPr>
      <w:bookmarkStart w:id="40" w:name="_Toc458764039"/>
      <w:r>
        <w:t>Exception Flow 2</w:t>
      </w:r>
      <w:r w:rsidR="002B1A21" w:rsidRPr="00C3184A">
        <w:t>: Database Connectivity Error</w:t>
      </w:r>
      <w:bookmarkEnd w:id="40"/>
    </w:p>
    <w:p w:rsidR="002B1A21" w:rsidRPr="00C3184A" w:rsidRDefault="002B1A21" w:rsidP="00842DA0">
      <w:pPr>
        <w:rPr>
          <w:rFonts w:ascii="Times New Roman" w:hAnsi="Times New Roman" w:cs="Times New Roman"/>
        </w:rPr>
      </w:pPr>
    </w:p>
    <w:p w:rsidR="00F75745" w:rsidRPr="006932B4" w:rsidRDefault="00F75745" w:rsidP="00F75745">
      <w:pPr>
        <w:pStyle w:val="Footer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932B4">
        <w:rPr>
          <w:rFonts w:ascii="Times New Roman" w:hAnsi="Times New Roman" w:cs="Times New Roman"/>
          <w:sz w:val="24"/>
          <w:szCs w:val="24"/>
        </w:rPr>
        <w:t>User enters N</w:t>
      </w:r>
      <w:r>
        <w:rPr>
          <w:rFonts w:ascii="Times New Roman" w:hAnsi="Times New Roman" w:cs="Times New Roman"/>
          <w:sz w:val="24"/>
          <w:szCs w:val="24"/>
        </w:rPr>
        <w:t xml:space="preserve">o. </w:t>
      </w:r>
      <w:r w:rsidRPr="006932B4">
        <w:rPr>
          <w:rFonts w:ascii="Times New Roman" w:hAnsi="Times New Roman" w:cs="Times New Roman"/>
          <w:sz w:val="24"/>
          <w:szCs w:val="24"/>
        </w:rPr>
        <w:t>of rooms to be booked.</w:t>
      </w:r>
    </w:p>
    <w:p w:rsidR="00F75745" w:rsidRPr="006932B4" w:rsidRDefault="00F75745" w:rsidP="00F75745">
      <w:pPr>
        <w:pStyle w:val="Footer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932B4">
        <w:rPr>
          <w:rFonts w:ascii="Times New Roman" w:hAnsi="Times New Roman" w:cs="Times New Roman"/>
          <w:sz w:val="24"/>
          <w:szCs w:val="24"/>
        </w:rPr>
        <w:t>User enters No. of adults.</w:t>
      </w:r>
    </w:p>
    <w:p w:rsidR="00F75745" w:rsidRPr="006932B4" w:rsidRDefault="00F75745" w:rsidP="00F75745">
      <w:pPr>
        <w:pStyle w:val="Footer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932B4">
        <w:rPr>
          <w:rFonts w:ascii="Times New Roman" w:hAnsi="Times New Roman" w:cs="Times New Roman"/>
          <w:sz w:val="24"/>
          <w:szCs w:val="24"/>
        </w:rPr>
        <w:t>User enters No. of children..</w:t>
      </w:r>
    </w:p>
    <w:p w:rsidR="00842DA0" w:rsidRPr="00F75745" w:rsidRDefault="00F75745" w:rsidP="00F75745">
      <w:pPr>
        <w:pStyle w:val="Footer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932B4">
        <w:rPr>
          <w:rFonts w:ascii="Times New Roman" w:hAnsi="Times New Roman" w:cs="Times New Roman"/>
          <w:sz w:val="24"/>
          <w:szCs w:val="24"/>
        </w:rPr>
        <w:t>User clicks on Book button.</w:t>
      </w:r>
    </w:p>
    <w:p w:rsidR="00725476" w:rsidRPr="00C3184A" w:rsidRDefault="002B1A21" w:rsidP="00842D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  <w:sz w:val="24"/>
          <w:szCs w:val="24"/>
        </w:rPr>
        <w:t>The system displays an error message regarding database connectivity problem</w:t>
      </w:r>
      <w:r w:rsidRPr="00C3184A">
        <w:rPr>
          <w:rFonts w:ascii="Times New Roman" w:hAnsi="Times New Roman" w:cs="Times New Roman"/>
        </w:rPr>
        <w:t>.</w:t>
      </w:r>
      <w:bookmarkStart w:id="41" w:name="_Toc458764040"/>
    </w:p>
    <w:p w:rsidR="002B1A21" w:rsidRPr="00C3184A" w:rsidRDefault="00F75745" w:rsidP="003E65E2">
      <w:pPr>
        <w:pStyle w:val="StyleHeading2Sub-headingH2ChapterNumberAppendixLetterchnh"/>
      </w:pPr>
      <w:r>
        <w:t>Exception Flow 3</w:t>
      </w:r>
      <w:r w:rsidR="002B1A21" w:rsidRPr="00C3184A">
        <w:t>: Network Connectivity Error</w:t>
      </w:r>
      <w:bookmarkEnd w:id="41"/>
    </w:p>
    <w:p w:rsidR="002B1A21" w:rsidRPr="00C3184A" w:rsidRDefault="002B1A21" w:rsidP="00842DA0">
      <w:pPr>
        <w:rPr>
          <w:rFonts w:ascii="Times New Roman" w:hAnsi="Times New Roman" w:cs="Times New Roman"/>
        </w:rPr>
      </w:pPr>
    </w:p>
    <w:p w:rsidR="00F75745" w:rsidRPr="006932B4" w:rsidRDefault="00F75745" w:rsidP="00F75745">
      <w:pPr>
        <w:pStyle w:val="Footer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932B4">
        <w:rPr>
          <w:rFonts w:ascii="Times New Roman" w:hAnsi="Times New Roman" w:cs="Times New Roman"/>
          <w:sz w:val="24"/>
          <w:szCs w:val="24"/>
        </w:rPr>
        <w:t>User enters N</w:t>
      </w:r>
      <w:r>
        <w:rPr>
          <w:rFonts w:ascii="Times New Roman" w:hAnsi="Times New Roman" w:cs="Times New Roman"/>
          <w:sz w:val="24"/>
          <w:szCs w:val="24"/>
        </w:rPr>
        <w:t xml:space="preserve">o. </w:t>
      </w:r>
      <w:r w:rsidRPr="006932B4">
        <w:rPr>
          <w:rFonts w:ascii="Times New Roman" w:hAnsi="Times New Roman" w:cs="Times New Roman"/>
          <w:sz w:val="24"/>
          <w:szCs w:val="24"/>
        </w:rPr>
        <w:t>of rooms to be booked.</w:t>
      </w:r>
    </w:p>
    <w:p w:rsidR="00F75745" w:rsidRPr="006932B4" w:rsidRDefault="00F75745" w:rsidP="00F75745">
      <w:pPr>
        <w:pStyle w:val="Footer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932B4">
        <w:rPr>
          <w:rFonts w:ascii="Times New Roman" w:hAnsi="Times New Roman" w:cs="Times New Roman"/>
          <w:sz w:val="24"/>
          <w:szCs w:val="24"/>
        </w:rPr>
        <w:t>User enters No. of adults.</w:t>
      </w:r>
    </w:p>
    <w:p w:rsidR="00F75745" w:rsidRPr="006932B4" w:rsidRDefault="00F75745" w:rsidP="00F75745">
      <w:pPr>
        <w:pStyle w:val="Footer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932B4">
        <w:rPr>
          <w:rFonts w:ascii="Times New Roman" w:hAnsi="Times New Roman" w:cs="Times New Roman"/>
          <w:sz w:val="24"/>
          <w:szCs w:val="24"/>
        </w:rPr>
        <w:t>User enters No. of children..</w:t>
      </w:r>
    </w:p>
    <w:p w:rsidR="00F75745" w:rsidRPr="006932B4" w:rsidRDefault="00F75745" w:rsidP="00F75745">
      <w:pPr>
        <w:pStyle w:val="Footer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932B4">
        <w:rPr>
          <w:rFonts w:ascii="Times New Roman" w:hAnsi="Times New Roman" w:cs="Times New Roman"/>
          <w:sz w:val="24"/>
          <w:szCs w:val="24"/>
        </w:rPr>
        <w:t>User clicks on Book button.</w:t>
      </w:r>
    </w:p>
    <w:p w:rsidR="002B1A21" w:rsidRPr="00C3184A" w:rsidRDefault="002B1A21" w:rsidP="00842D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The system displays an error message regarding network connectivity problem.</w:t>
      </w:r>
    </w:p>
    <w:p w:rsidR="00AF20B3" w:rsidRPr="00C3184A" w:rsidRDefault="00AF20B3" w:rsidP="003E65E2">
      <w:pPr>
        <w:pStyle w:val="StyleHeading2Sub-headingH2ChapterNumberAppendixLetterchnh"/>
      </w:pPr>
    </w:p>
    <w:p w:rsidR="00C3184A" w:rsidRPr="00F75745" w:rsidRDefault="00B67E7B" w:rsidP="00F75745">
      <w:pPr>
        <w:pStyle w:val="Caption"/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</w:rPr>
        <w:tab/>
      </w:r>
      <w:bookmarkStart w:id="42" w:name="_Toc144299927"/>
      <w:bookmarkStart w:id="43" w:name="_Toc145125013"/>
      <w:bookmarkStart w:id="44" w:name="_Toc165439511"/>
      <w:bookmarkStart w:id="45" w:name="_Toc186019620"/>
      <w:bookmarkStart w:id="46" w:name="_Toc302030208"/>
      <w:bookmarkEnd w:id="35"/>
      <w:bookmarkEnd w:id="36"/>
      <w:bookmarkEnd w:id="37"/>
      <w:bookmarkEnd w:id="38"/>
    </w:p>
    <w:p w:rsidR="009F5790" w:rsidRPr="00C3184A" w:rsidRDefault="009F5790" w:rsidP="003E65E2">
      <w:pPr>
        <w:pStyle w:val="StyleHeading1H1Mainheading1Heading1Heading10Head1h1Sec"/>
      </w:pPr>
      <w:r w:rsidRPr="00C3184A">
        <w:lastRenderedPageBreak/>
        <w:t>Post Conditions</w:t>
      </w:r>
      <w:bookmarkEnd w:id="42"/>
      <w:bookmarkEnd w:id="43"/>
      <w:bookmarkEnd w:id="44"/>
      <w:bookmarkEnd w:id="45"/>
      <w:bookmarkEnd w:id="46"/>
    </w:p>
    <w:tbl>
      <w:tblPr>
        <w:tblpPr w:leftFromText="180" w:rightFromText="180" w:vertAnchor="text" w:horzAnchor="margin" w:tblpXSpec="center" w:tblpY="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725476" w:rsidRPr="00C3184A" w:rsidTr="00725476">
        <w:trPr>
          <w:tblHeader/>
        </w:trPr>
        <w:tc>
          <w:tcPr>
            <w:tcW w:w="3168" w:type="dxa"/>
          </w:tcPr>
          <w:p w:rsidR="00725476" w:rsidRPr="00C3184A" w:rsidRDefault="00725476" w:rsidP="00842D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b/>
                <w:sz w:val="24"/>
                <w:szCs w:val="24"/>
              </w:rPr>
              <w:t>Flow Name</w:t>
            </w:r>
          </w:p>
        </w:tc>
        <w:tc>
          <w:tcPr>
            <w:tcW w:w="5688" w:type="dxa"/>
          </w:tcPr>
          <w:p w:rsidR="00725476" w:rsidRPr="00C3184A" w:rsidRDefault="00725476" w:rsidP="00842D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b/>
                <w:sz w:val="24"/>
                <w:szCs w:val="24"/>
              </w:rPr>
              <w:t>Post Condition</w:t>
            </w:r>
          </w:p>
        </w:tc>
      </w:tr>
      <w:tr w:rsidR="00725476" w:rsidRPr="00C3184A" w:rsidTr="00725476">
        <w:tc>
          <w:tcPr>
            <w:tcW w:w="3168" w:type="dxa"/>
          </w:tcPr>
          <w:p w:rsidR="00725476" w:rsidRPr="00C3184A" w:rsidRDefault="00725476" w:rsidP="00F75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sz w:val="24"/>
                <w:szCs w:val="24"/>
              </w:rPr>
              <w:t xml:space="preserve">Successful </w:t>
            </w:r>
            <w:r w:rsidR="00F75745">
              <w:rPr>
                <w:rFonts w:ascii="Times New Roman" w:hAnsi="Times New Roman" w:cs="Times New Roman"/>
                <w:sz w:val="24"/>
                <w:szCs w:val="24"/>
              </w:rPr>
              <w:t>booking of hotel room.</w:t>
            </w:r>
          </w:p>
        </w:tc>
        <w:tc>
          <w:tcPr>
            <w:tcW w:w="5688" w:type="dxa"/>
          </w:tcPr>
          <w:p w:rsidR="00725476" w:rsidRPr="00C3184A" w:rsidRDefault="00725476" w:rsidP="00842DA0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 w:rsidRPr="00C3184A">
              <w:rPr>
                <w:rFonts w:ascii="Times New Roman" w:hAnsi="Times New Roman"/>
                <w:sz w:val="24"/>
                <w:szCs w:val="24"/>
              </w:rPr>
              <w:t>System displays the message “</w:t>
            </w:r>
            <w:r w:rsidR="00F75745" w:rsidRPr="006932B4">
              <w:rPr>
                <w:rFonts w:ascii="Times New Roman" w:hAnsi="Times New Roman"/>
                <w:sz w:val="24"/>
                <w:szCs w:val="24"/>
              </w:rPr>
              <w:t xml:space="preserve"> Your room is booked</w:t>
            </w:r>
            <w:r w:rsidR="00F75745">
              <w:rPr>
                <w:rFonts w:ascii="Times New Roman" w:hAnsi="Times New Roman"/>
                <w:sz w:val="24"/>
                <w:szCs w:val="24"/>
              </w:rPr>
              <w:t>”.</w:t>
            </w:r>
          </w:p>
        </w:tc>
      </w:tr>
      <w:tr w:rsidR="00725476" w:rsidRPr="00C3184A" w:rsidTr="00725476">
        <w:tc>
          <w:tcPr>
            <w:tcW w:w="3168" w:type="dxa"/>
          </w:tcPr>
          <w:p w:rsidR="00725476" w:rsidRPr="00C3184A" w:rsidRDefault="00725476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sz w:val="24"/>
                <w:szCs w:val="24"/>
              </w:rPr>
              <w:t>Web Server Down</w:t>
            </w:r>
          </w:p>
        </w:tc>
        <w:tc>
          <w:tcPr>
            <w:tcW w:w="5688" w:type="dxa"/>
          </w:tcPr>
          <w:p w:rsidR="00725476" w:rsidRPr="00C3184A" w:rsidRDefault="00725476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sz w:val="24"/>
                <w:szCs w:val="24"/>
              </w:rPr>
              <w:t>The system should display an error message to the user regarding web server unavailability problem</w:t>
            </w:r>
          </w:p>
        </w:tc>
      </w:tr>
      <w:tr w:rsidR="00725476" w:rsidRPr="00C3184A" w:rsidTr="00725476">
        <w:tc>
          <w:tcPr>
            <w:tcW w:w="3168" w:type="dxa"/>
          </w:tcPr>
          <w:p w:rsidR="00725476" w:rsidRPr="00C3184A" w:rsidRDefault="00725476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sz w:val="24"/>
                <w:szCs w:val="24"/>
              </w:rPr>
              <w:t>Database Connectivity Error</w:t>
            </w:r>
          </w:p>
        </w:tc>
        <w:tc>
          <w:tcPr>
            <w:tcW w:w="5688" w:type="dxa"/>
          </w:tcPr>
          <w:p w:rsidR="00725476" w:rsidRPr="00C3184A" w:rsidRDefault="00725476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sz w:val="24"/>
                <w:szCs w:val="24"/>
              </w:rPr>
              <w:t>The system should display an error message to the user regarding the database connectivity problem</w:t>
            </w:r>
          </w:p>
        </w:tc>
      </w:tr>
      <w:tr w:rsidR="00725476" w:rsidRPr="00C3184A" w:rsidTr="00725476">
        <w:tc>
          <w:tcPr>
            <w:tcW w:w="3168" w:type="dxa"/>
          </w:tcPr>
          <w:p w:rsidR="00725476" w:rsidRPr="00C3184A" w:rsidRDefault="00725476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sz w:val="24"/>
                <w:szCs w:val="24"/>
              </w:rPr>
              <w:t>Network Connectivity Error</w:t>
            </w:r>
          </w:p>
        </w:tc>
        <w:tc>
          <w:tcPr>
            <w:tcW w:w="5688" w:type="dxa"/>
          </w:tcPr>
          <w:p w:rsidR="00725476" w:rsidRPr="00C3184A" w:rsidRDefault="00725476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sz w:val="24"/>
                <w:szCs w:val="24"/>
              </w:rPr>
              <w:t>The system should display an error message to the user regarding the network connectivity problem</w:t>
            </w:r>
          </w:p>
        </w:tc>
      </w:tr>
    </w:tbl>
    <w:p w:rsidR="009F5790" w:rsidRPr="00C3184A" w:rsidRDefault="009F5790" w:rsidP="00842DA0">
      <w:pPr>
        <w:pStyle w:val="BodyText3"/>
        <w:rPr>
          <w:rFonts w:ascii="Times New Roman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7A321A" w:rsidRPr="00C3184A" w:rsidRDefault="007A321A" w:rsidP="003E65E2">
      <w:pPr>
        <w:pStyle w:val="StyleHeading1H1Mainheading1Heading1Heading10Head1h1Sec"/>
      </w:pPr>
      <w:bookmarkStart w:id="47" w:name="_Toc144299928"/>
      <w:bookmarkStart w:id="48" w:name="_Toc145125014"/>
      <w:bookmarkStart w:id="49" w:name="_Toc165439512"/>
      <w:bookmarkStart w:id="50" w:name="_Toc186019621"/>
      <w:bookmarkStart w:id="51" w:name="_Toc302030209"/>
    </w:p>
    <w:p w:rsidR="000526C4" w:rsidRDefault="000526C4" w:rsidP="003E65E2">
      <w:pPr>
        <w:pStyle w:val="StyleHeading1H1Mainheading1Heading1Heading10Head1h1Sec"/>
      </w:pPr>
    </w:p>
    <w:p w:rsidR="000526C4" w:rsidRDefault="000526C4" w:rsidP="003E65E2">
      <w:pPr>
        <w:pStyle w:val="StyleHeading1H1Mainheading1Heading1Heading10Head1h1Sec"/>
      </w:pPr>
    </w:p>
    <w:p w:rsidR="009F5790" w:rsidRPr="00C3184A" w:rsidRDefault="009F5790" w:rsidP="003E65E2">
      <w:pPr>
        <w:pStyle w:val="StyleHeading1H1Mainheading1Heading1Heading10Head1h1Sec"/>
      </w:pPr>
      <w:r w:rsidRPr="00C3184A">
        <w:t>Special Requirements</w:t>
      </w:r>
      <w:bookmarkEnd w:id="47"/>
      <w:bookmarkEnd w:id="48"/>
      <w:bookmarkEnd w:id="49"/>
      <w:bookmarkEnd w:id="50"/>
      <w:bookmarkEnd w:id="51"/>
    </w:p>
    <w:p w:rsidR="00437744" w:rsidRPr="00C3184A" w:rsidRDefault="00437744" w:rsidP="003E65E2">
      <w:pPr>
        <w:pStyle w:val="StyleHeading2Sub-headingH2ChapterNumberAppendixLetterchnh"/>
      </w:pPr>
      <w:bookmarkStart w:id="52" w:name="_Toc458607237"/>
      <w:r w:rsidRPr="00C3184A">
        <w:t>Availability</w:t>
      </w:r>
      <w:bookmarkEnd w:id="52"/>
    </w:p>
    <w:p w:rsidR="00437744" w:rsidRPr="00C3184A" w:rsidRDefault="007A321A" w:rsidP="00842DA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</w:rPr>
      </w:pPr>
      <w:r w:rsidRPr="00C3184A">
        <w:rPr>
          <w:rFonts w:ascii="Times New Roman" w:hAnsi="Times New Roman" w:cs="Times New Roman"/>
        </w:rPr>
        <w:t xml:space="preserve"> </w:t>
      </w:r>
      <w:r w:rsidR="00437744" w:rsidRPr="00C3184A">
        <w:rPr>
          <w:rFonts w:ascii="Times New Roman" w:hAnsi="Times New Roman" w:cs="Times New Roman"/>
        </w:rPr>
        <w:t>Application is up and running 24*7.</w:t>
      </w:r>
    </w:p>
    <w:p w:rsidR="009F5790" w:rsidRPr="00C3184A" w:rsidRDefault="009F5790" w:rsidP="00842DA0">
      <w:pPr>
        <w:pStyle w:val="infoblue"/>
        <w:rPr>
          <w:rFonts w:ascii="Times New Roman" w:hAnsi="Times New Roman"/>
        </w:rPr>
      </w:pPr>
    </w:p>
    <w:p w:rsidR="009F5790" w:rsidRPr="00C3184A" w:rsidRDefault="009F5790" w:rsidP="00842DA0">
      <w:pPr>
        <w:pStyle w:val="infoblue"/>
        <w:rPr>
          <w:rFonts w:ascii="Times New Roman" w:hAnsi="Times New Roman"/>
        </w:rPr>
      </w:pPr>
    </w:p>
    <w:p w:rsidR="009F5790" w:rsidRPr="00C3184A" w:rsidRDefault="000526C4" w:rsidP="003E65E2">
      <w:pPr>
        <w:pStyle w:val="StyleHeading1H1Mainheading1Heading1Heading10Head1h1Sec"/>
      </w:pPr>
      <w:bookmarkStart w:id="53" w:name="_Toc144299930"/>
      <w:bookmarkStart w:id="54" w:name="_Toc145125016"/>
      <w:bookmarkStart w:id="55" w:name="_Toc165439515"/>
      <w:bookmarkStart w:id="56" w:name="_Toc186019624"/>
      <w:bookmarkStart w:id="57" w:name="_Toc302030212"/>
      <w:r>
        <w:t xml:space="preserve">      </w:t>
      </w:r>
      <w:r w:rsidR="009F5790" w:rsidRPr="00C3184A">
        <w:t>Business Rules</w:t>
      </w:r>
      <w:bookmarkEnd w:id="53"/>
      <w:bookmarkEnd w:id="54"/>
      <w:bookmarkEnd w:id="55"/>
      <w:bookmarkEnd w:id="56"/>
      <w:bookmarkEnd w:id="57"/>
    </w:p>
    <w:tbl>
      <w:tblPr>
        <w:tblW w:w="0" w:type="auto"/>
        <w:tblInd w:w="1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9F5790" w:rsidRPr="00C3184A" w:rsidTr="000526C4">
        <w:trPr>
          <w:tblHeader/>
        </w:trPr>
        <w:tc>
          <w:tcPr>
            <w:tcW w:w="2268" w:type="dxa"/>
            <w:shd w:val="clear" w:color="auto" w:fill="F3F3F3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b/>
                <w:sz w:val="24"/>
                <w:szCs w:val="24"/>
              </w:rPr>
              <w:t>Business Rule Name</w:t>
            </w:r>
          </w:p>
        </w:tc>
        <w:tc>
          <w:tcPr>
            <w:tcW w:w="3636" w:type="dxa"/>
            <w:shd w:val="clear" w:color="auto" w:fill="F3F3F3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b/>
                <w:sz w:val="24"/>
                <w:szCs w:val="24"/>
              </w:rPr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b/>
                <w:sz w:val="24"/>
                <w:szCs w:val="24"/>
              </w:rPr>
              <w:t>System action (if BR fails)</w:t>
            </w:r>
          </w:p>
        </w:tc>
      </w:tr>
      <w:tr w:rsidR="009F5790" w:rsidRPr="00C3184A" w:rsidTr="000526C4">
        <w:trPr>
          <w:trHeight w:val="498"/>
        </w:trPr>
        <w:tc>
          <w:tcPr>
            <w:tcW w:w="2268" w:type="dxa"/>
          </w:tcPr>
          <w:p w:rsidR="009F5790" w:rsidRPr="00C3184A" w:rsidRDefault="00207CB3" w:rsidP="00842DA0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 w:rsidRPr="00C3184A">
              <w:rPr>
                <w:rFonts w:ascii="Times New Roman" w:hAnsi="Times New Roman"/>
                <w:sz w:val="24"/>
                <w:szCs w:val="24"/>
              </w:rPr>
              <w:t>BR01</w:t>
            </w:r>
          </w:p>
        </w:tc>
        <w:tc>
          <w:tcPr>
            <w:tcW w:w="3636" w:type="dxa"/>
          </w:tcPr>
          <w:p w:rsidR="009F5790" w:rsidRPr="00C3184A" w:rsidRDefault="005F3E65" w:rsidP="00842DA0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To enter No. of rooms to be booked is compulsory. </w:t>
            </w:r>
          </w:p>
        </w:tc>
        <w:tc>
          <w:tcPr>
            <w:tcW w:w="2952" w:type="dxa"/>
          </w:tcPr>
          <w:p w:rsidR="009F5790" w:rsidRPr="00C3184A" w:rsidRDefault="00914614" w:rsidP="005F3E65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 w:rsidRPr="00C3184A">
              <w:rPr>
                <w:rFonts w:ascii="Times New Roman" w:hAnsi="Times New Roman"/>
                <w:sz w:val="24"/>
                <w:szCs w:val="24"/>
              </w:rPr>
              <w:t xml:space="preserve">Error message will get displayed if </w:t>
            </w:r>
            <w:r w:rsidR="005F3E65">
              <w:rPr>
                <w:rFonts w:ascii="Times New Roman" w:hAnsi="Times New Roman"/>
                <w:sz w:val="24"/>
                <w:szCs w:val="24"/>
              </w:rPr>
              <w:t>it is not done”.</w:t>
            </w:r>
          </w:p>
        </w:tc>
      </w:tr>
    </w:tbl>
    <w:p w:rsidR="009F5790" w:rsidRPr="00C3184A" w:rsidRDefault="009F5790" w:rsidP="003E65E2">
      <w:pPr>
        <w:pStyle w:val="StyleHeading1H1Mainheading1Heading1Heading10Head1h1Sec"/>
      </w:pPr>
      <w:bookmarkStart w:id="58" w:name="_Toc144299931"/>
      <w:bookmarkStart w:id="59" w:name="_Toc145125017"/>
      <w:bookmarkStart w:id="60" w:name="_Toc165439516"/>
      <w:bookmarkStart w:id="61" w:name="_Toc186019625"/>
      <w:bookmarkStart w:id="62" w:name="_Toc302030213"/>
      <w:r w:rsidRPr="00C3184A">
        <w:lastRenderedPageBreak/>
        <w:t>Diagrams</w:t>
      </w:r>
      <w:bookmarkEnd w:id="58"/>
      <w:bookmarkEnd w:id="59"/>
      <w:bookmarkEnd w:id="60"/>
      <w:bookmarkEnd w:id="61"/>
      <w:bookmarkEnd w:id="62"/>
    </w:p>
    <w:p w:rsidR="009F5790" w:rsidRPr="00C3184A" w:rsidRDefault="009F5790" w:rsidP="003E65E2">
      <w:pPr>
        <w:pStyle w:val="StyleHeading2Sub-headingH2ChapterNumberAppendixLetterchnh"/>
      </w:pPr>
      <w:bookmarkStart w:id="63" w:name="_Toc144299932"/>
      <w:bookmarkStart w:id="64" w:name="_Toc145125018"/>
      <w:bookmarkStart w:id="65" w:name="_Toc165439517"/>
      <w:bookmarkStart w:id="66" w:name="_Toc186019626"/>
      <w:bookmarkStart w:id="67" w:name="_Toc302030214"/>
      <w:r w:rsidRPr="00C3184A">
        <w:t>Use Case Diagram</w:t>
      </w:r>
      <w:bookmarkEnd w:id="63"/>
      <w:bookmarkEnd w:id="64"/>
      <w:bookmarkEnd w:id="65"/>
      <w:bookmarkEnd w:id="66"/>
      <w:bookmarkEnd w:id="67"/>
    </w:p>
    <w:p w:rsidR="00103298" w:rsidRPr="00C3184A" w:rsidRDefault="00103298" w:rsidP="003E65E2">
      <w:pPr>
        <w:pStyle w:val="StyleHeading2Sub-headingH2ChapterNumberAppendixLetterchnh"/>
      </w:pPr>
      <w:r w:rsidRPr="00C3184A">
        <w:t xml:space="preserve">For Successful </w:t>
      </w:r>
      <w:r w:rsidR="00DC1497" w:rsidRPr="00C3184A">
        <w:t>Adding hotels</w:t>
      </w:r>
    </w:p>
    <w:p w:rsidR="007A321A" w:rsidRPr="00C3184A" w:rsidRDefault="005F3E65" w:rsidP="003E65E2">
      <w:pPr>
        <w:pStyle w:val="StyleHeading2Sub-headingH2ChapterNumberAppendixLetterchnh"/>
      </w:pPr>
      <w:bookmarkStart w:id="68" w:name="_Toc144299934"/>
      <w:bookmarkStart w:id="69" w:name="_Toc145125020"/>
      <w:bookmarkStart w:id="70" w:name="_Toc165439519"/>
      <w:bookmarkStart w:id="71" w:name="_Toc186019628"/>
      <w:bookmarkStart w:id="72" w:name="_Toc302030216"/>
      <w:r>
        <w:rPr>
          <w:noProof/>
          <w:lang w:val="en-US"/>
        </w:rPr>
        <w:drawing>
          <wp:inline distT="0" distB="0" distL="0" distR="0">
            <wp:extent cx="6286500" cy="3457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ok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790" w:rsidRPr="00C3184A" w:rsidRDefault="009F5790" w:rsidP="003E65E2">
      <w:pPr>
        <w:pStyle w:val="StyleHeading2Sub-headingH2ChapterNumberAppendixLetterchnh"/>
      </w:pPr>
      <w:r w:rsidRPr="00C3184A">
        <w:t>Scenarios</w:t>
      </w:r>
      <w:bookmarkEnd w:id="68"/>
      <w:bookmarkEnd w:id="69"/>
      <w:bookmarkEnd w:id="70"/>
      <w:bookmarkEnd w:id="71"/>
      <w:bookmarkEnd w:id="72"/>
    </w:p>
    <w:p w:rsidR="002B1A21" w:rsidRPr="00C3184A" w:rsidRDefault="009F5790" w:rsidP="003E65E2">
      <w:pPr>
        <w:pStyle w:val="StyleHeading2Sub-headingH2ChapterNumberAppendixLetterchnh"/>
      </w:pPr>
      <w:bookmarkStart w:id="73" w:name="_Toc144299935"/>
      <w:bookmarkStart w:id="74" w:name="_Toc145125021"/>
      <w:bookmarkStart w:id="75" w:name="_Toc165439520"/>
      <w:bookmarkStart w:id="76" w:name="_Toc186019629"/>
      <w:bookmarkStart w:id="77" w:name="_Toc302030217"/>
      <w:r w:rsidRPr="00C3184A">
        <w:t>Success Scenarios</w:t>
      </w:r>
      <w:bookmarkStart w:id="78" w:name="_Toc144299936"/>
      <w:bookmarkStart w:id="79" w:name="_Toc145125022"/>
      <w:bookmarkStart w:id="80" w:name="_Toc165439521"/>
      <w:bookmarkStart w:id="81" w:name="_Toc186019630"/>
      <w:bookmarkStart w:id="82" w:name="_Toc302030218"/>
      <w:bookmarkEnd w:id="73"/>
      <w:bookmarkEnd w:id="74"/>
      <w:bookmarkEnd w:id="75"/>
      <w:bookmarkEnd w:id="76"/>
      <w:bookmarkEnd w:id="77"/>
    </w:p>
    <w:p w:rsidR="002B1A21" w:rsidRPr="00C3184A" w:rsidRDefault="00DC1497" w:rsidP="00842DA0">
      <w:pPr>
        <w:pStyle w:val="ListParagraph"/>
        <w:numPr>
          <w:ilvl w:val="0"/>
          <w:numId w:val="9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C3184A">
        <w:rPr>
          <w:rFonts w:ascii="Times New Roman" w:eastAsiaTheme="majorEastAsia" w:hAnsi="Times New Roman" w:cs="Times New Roman"/>
          <w:sz w:val="24"/>
          <w:szCs w:val="24"/>
        </w:rPr>
        <w:t xml:space="preserve">Successful </w:t>
      </w:r>
      <w:r w:rsidR="00195CA2" w:rsidRPr="00C3184A">
        <w:rPr>
          <w:rFonts w:ascii="Times New Roman" w:eastAsiaTheme="majorEastAsia" w:hAnsi="Times New Roman" w:cs="Times New Roman"/>
          <w:sz w:val="24"/>
          <w:szCs w:val="24"/>
        </w:rPr>
        <w:t xml:space="preserve">in </w:t>
      </w:r>
      <w:r w:rsidR="005F3E65">
        <w:rPr>
          <w:rFonts w:ascii="Times New Roman" w:eastAsiaTheme="majorEastAsia" w:hAnsi="Times New Roman" w:cs="Times New Roman"/>
          <w:sz w:val="24"/>
          <w:szCs w:val="24"/>
        </w:rPr>
        <w:t xml:space="preserve">booking </w:t>
      </w:r>
      <w:r w:rsidR="00195CA2" w:rsidRPr="00C3184A">
        <w:rPr>
          <w:rFonts w:ascii="Times New Roman" w:eastAsiaTheme="majorEastAsia" w:hAnsi="Times New Roman" w:cs="Times New Roman"/>
          <w:sz w:val="24"/>
          <w:szCs w:val="24"/>
        </w:rPr>
        <w:t xml:space="preserve"> hotel rooms.</w:t>
      </w:r>
    </w:p>
    <w:p w:rsidR="00195CA2" w:rsidRPr="00C3184A" w:rsidRDefault="00195CA2" w:rsidP="003E65E2">
      <w:pPr>
        <w:pStyle w:val="StyleHeading2Sub-headingH2ChapterNumberAppendixLetterchnh"/>
      </w:pPr>
      <w:r w:rsidRPr="00C3184A">
        <w:lastRenderedPageBreak/>
        <w:t xml:space="preserve">   </w:t>
      </w:r>
      <w:r w:rsidRPr="00C3184A">
        <w:tab/>
      </w:r>
    </w:p>
    <w:p w:rsidR="00C3184A" w:rsidRPr="00C3184A" w:rsidRDefault="00195CA2" w:rsidP="003E65E2">
      <w:pPr>
        <w:pStyle w:val="StyleHeading2Sub-headingH2ChapterNumberAppendixLetterchnh"/>
      </w:pPr>
      <w:r w:rsidRPr="00C3184A">
        <w:t xml:space="preserve"> </w:t>
      </w:r>
      <w:r w:rsidR="009F5790" w:rsidRPr="00C3184A">
        <w:t>Failure Scenarios</w:t>
      </w:r>
      <w:bookmarkEnd w:id="78"/>
      <w:bookmarkEnd w:id="79"/>
      <w:bookmarkEnd w:id="80"/>
      <w:bookmarkEnd w:id="81"/>
      <w:bookmarkEnd w:id="82"/>
    </w:p>
    <w:p w:rsidR="00DC1497" w:rsidRPr="00C3184A" w:rsidRDefault="00DC1497" w:rsidP="00842DA0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C3184A">
        <w:rPr>
          <w:rFonts w:ascii="Times New Roman" w:eastAsiaTheme="majorEastAsia" w:hAnsi="Times New Roman" w:cs="Times New Roman"/>
          <w:sz w:val="24"/>
          <w:szCs w:val="24"/>
        </w:rPr>
        <w:t xml:space="preserve">Failed submission </w:t>
      </w:r>
      <w:r w:rsidR="002F235A" w:rsidRPr="00C3184A">
        <w:rPr>
          <w:rFonts w:ascii="Times New Roman" w:eastAsiaTheme="majorEastAsia" w:hAnsi="Times New Roman" w:cs="Times New Roman"/>
          <w:sz w:val="24"/>
          <w:szCs w:val="24"/>
        </w:rPr>
        <w:t xml:space="preserve">in updation of  </w:t>
      </w:r>
      <w:r w:rsidRPr="00C3184A">
        <w:rPr>
          <w:rFonts w:ascii="Times New Roman" w:eastAsiaTheme="majorEastAsia" w:hAnsi="Times New Roman" w:cs="Times New Roman"/>
          <w:sz w:val="24"/>
          <w:szCs w:val="24"/>
        </w:rPr>
        <w:t>hotel due to web server down.</w:t>
      </w:r>
    </w:p>
    <w:p w:rsidR="00DC1497" w:rsidRPr="00C3184A" w:rsidRDefault="00DC1497" w:rsidP="00842DA0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C3184A">
        <w:rPr>
          <w:rFonts w:ascii="Times New Roman" w:eastAsiaTheme="majorEastAsia" w:hAnsi="Times New Roman" w:cs="Times New Roman"/>
          <w:sz w:val="24"/>
          <w:szCs w:val="24"/>
        </w:rPr>
        <w:t xml:space="preserve">Failed submission </w:t>
      </w:r>
      <w:r w:rsidR="002F235A" w:rsidRPr="00C3184A">
        <w:rPr>
          <w:rFonts w:ascii="Times New Roman" w:eastAsiaTheme="majorEastAsia" w:hAnsi="Times New Roman" w:cs="Times New Roman"/>
          <w:sz w:val="24"/>
          <w:szCs w:val="24"/>
        </w:rPr>
        <w:t xml:space="preserve">in updation of  </w:t>
      </w:r>
      <w:r w:rsidRPr="00C3184A">
        <w:rPr>
          <w:rFonts w:ascii="Times New Roman" w:eastAsiaTheme="majorEastAsia" w:hAnsi="Times New Roman" w:cs="Times New Roman"/>
          <w:sz w:val="24"/>
          <w:szCs w:val="24"/>
        </w:rPr>
        <w:t>hotel due to database connectivity.</w:t>
      </w:r>
    </w:p>
    <w:p w:rsidR="00DD402A" w:rsidRPr="00C3184A" w:rsidRDefault="00DD402A" w:rsidP="00842DA0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C3184A">
        <w:rPr>
          <w:rFonts w:ascii="Times New Roman" w:eastAsiaTheme="majorEastAsia" w:hAnsi="Times New Roman" w:cs="Times New Roman"/>
          <w:sz w:val="24"/>
          <w:szCs w:val="24"/>
        </w:rPr>
        <w:t xml:space="preserve">Failed submission </w:t>
      </w:r>
      <w:r w:rsidR="002F235A" w:rsidRPr="00C3184A">
        <w:rPr>
          <w:rFonts w:ascii="Times New Roman" w:eastAsiaTheme="majorEastAsia" w:hAnsi="Times New Roman" w:cs="Times New Roman"/>
          <w:sz w:val="24"/>
          <w:szCs w:val="24"/>
        </w:rPr>
        <w:t xml:space="preserve">in updation of  </w:t>
      </w:r>
      <w:r w:rsidR="00DC1497" w:rsidRPr="00C3184A">
        <w:rPr>
          <w:rFonts w:ascii="Times New Roman" w:eastAsiaTheme="majorEastAsia" w:hAnsi="Times New Roman" w:cs="Times New Roman"/>
          <w:sz w:val="24"/>
          <w:szCs w:val="24"/>
        </w:rPr>
        <w:t>hotel</w:t>
      </w:r>
      <w:r w:rsidRPr="00C3184A">
        <w:rPr>
          <w:rFonts w:ascii="Times New Roman" w:eastAsiaTheme="majorEastAsia" w:hAnsi="Times New Roman" w:cs="Times New Roman"/>
          <w:sz w:val="24"/>
          <w:szCs w:val="24"/>
        </w:rPr>
        <w:t xml:space="preserve"> due to network error.</w:t>
      </w:r>
    </w:p>
    <w:p w:rsidR="009E2863" w:rsidRPr="00C3184A" w:rsidRDefault="009E2863" w:rsidP="00842DA0">
      <w:pPr>
        <w:rPr>
          <w:rFonts w:ascii="Times New Roman" w:eastAsiaTheme="majorEastAsia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F5790" w:rsidP="003E65E2">
      <w:pPr>
        <w:pStyle w:val="StyleHeading1H1Mainheading1Heading1Heading10Head1h1Sec"/>
        <w:ind w:left="1248"/>
      </w:pPr>
      <w:bookmarkStart w:id="83" w:name="_Toc144299937"/>
      <w:bookmarkStart w:id="84" w:name="_Toc145125023"/>
      <w:bookmarkStart w:id="85" w:name="_Toc165439522"/>
      <w:bookmarkStart w:id="86" w:name="_Toc186019631"/>
      <w:bookmarkStart w:id="87" w:name="_Toc302030219"/>
      <w:r w:rsidRPr="00C3184A">
        <w:t>Issues</w:t>
      </w:r>
      <w:bookmarkEnd w:id="83"/>
      <w:bookmarkEnd w:id="84"/>
      <w:bookmarkEnd w:id="85"/>
      <w:bookmarkEnd w:id="86"/>
      <w:bookmarkEnd w:id="87"/>
    </w:p>
    <w:p w:rsidR="00005D4D" w:rsidRPr="00C3184A" w:rsidRDefault="00005D4D" w:rsidP="00842DA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What is to be done if web server is down?</w:t>
      </w:r>
    </w:p>
    <w:p w:rsidR="00005D4D" w:rsidRPr="00C3184A" w:rsidRDefault="00005D4D" w:rsidP="00842DA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What is to be done if there is data connectivity error?</w:t>
      </w:r>
    </w:p>
    <w:p w:rsidR="00DC1497" w:rsidRPr="00C3184A" w:rsidRDefault="00DC1497" w:rsidP="00842DA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 xml:space="preserve">What is to be done if </w:t>
      </w:r>
      <w:r w:rsidR="005F3E65">
        <w:rPr>
          <w:rFonts w:ascii="Times New Roman" w:hAnsi="Times New Roman" w:cs="Times New Roman"/>
          <w:sz w:val="24"/>
          <w:szCs w:val="24"/>
        </w:rPr>
        <w:t>room is not booked</w:t>
      </w:r>
      <w:r w:rsidRPr="00C3184A">
        <w:rPr>
          <w:rFonts w:ascii="Times New Roman" w:hAnsi="Times New Roman" w:cs="Times New Roman"/>
          <w:sz w:val="24"/>
          <w:szCs w:val="24"/>
        </w:rPr>
        <w:t>?</w:t>
      </w:r>
    </w:p>
    <w:p w:rsidR="009F5790" w:rsidRPr="00C3184A" w:rsidRDefault="009F5790" w:rsidP="00842DA0">
      <w:pPr>
        <w:pStyle w:val="infoblue"/>
        <w:rPr>
          <w:rFonts w:ascii="Times New Roman" w:hAnsi="Times New Roman"/>
          <w:sz w:val="24"/>
          <w:szCs w:val="24"/>
        </w:rPr>
      </w:pPr>
    </w:p>
    <w:p w:rsidR="00331206" w:rsidRPr="00C3184A" w:rsidRDefault="009F5790" w:rsidP="003E65E2">
      <w:pPr>
        <w:pStyle w:val="StyleHeading1H1Mainheading1Heading1Heading10Head1h1Sec"/>
      </w:pPr>
      <w:bookmarkStart w:id="88" w:name="_Toc144299938"/>
      <w:bookmarkStart w:id="89" w:name="_Toc145125024"/>
      <w:bookmarkStart w:id="90" w:name="_Toc165439523"/>
      <w:bookmarkStart w:id="91" w:name="_Toc186019632"/>
      <w:bookmarkStart w:id="92" w:name="_Toc302030220"/>
      <w:r w:rsidRPr="00C3184A">
        <w:lastRenderedPageBreak/>
        <w:t>UI Specifications</w:t>
      </w:r>
      <w:bookmarkEnd w:id="88"/>
      <w:bookmarkEnd w:id="89"/>
      <w:bookmarkEnd w:id="90"/>
      <w:bookmarkEnd w:id="91"/>
      <w:bookmarkEnd w:id="92"/>
    </w:p>
    <w:p w:rsidR="009F5790" w:rsidRPr="00C3184A" w:rsidRDefault="00331206" w:rsidP="00842D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r>
        <w:rPr>
          <w:rFonts w:ascii="Candara" w:hAnsi="Candara"/>
          <w:noProof/>
          <w:lang w:eastAsia="en-US"/>
        </w:rPr>
        <w:t xml:space="preserve">       </w:t>
      </w:r>
      <w:r w:rsidRPr="00B42A4B">
        <w:rPr>
          <w:rFonts w:ascii="Candara" w:hAnsi="Candara"/>
          <w:noProof/>
          <w:lang w:eastAsia="en-US"/>
        </w:rPr>
        <w:drawing>
          <wp:inline distT="0" distB="0" distL="0" distR="0">
            <wp:extent cx="6295283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006" cy="359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790" w:rsidRPr="00C3184A" w:rsidRDefault="009F5790" w:rsidP="003E65E2">
      <w:pPr>
        <w:pStyle w:val="StyleHeading1H1Mainheading1Heading1Heading10Head1h1Sec"/>
      </w:pPr>
      <w:bookmarkStart w:id="93" w:name="_Toc144299941"/>
      <w:bookmarkStart w:id="94" w:name="_Toc145125027"/>
      <w:bookmarkStart w:id="95" w:name="_Toc165439526"/>
      <w:bookmarkStart w:id="96" w:name="_Toc186019635"/>
      <w:bookmarkStart w:id="97" w:name="_Toc302030223"/>
      <w:r w:rsidRPr="00C3184A">
        <w:t>Assumptions</w:t>
      </w:r>
      <w:bookmarkEnd w:id="93"/>
      <w:bookmarkEnd w:id="94"/>
      <w:bookmarkEnd w:id="95"/>
      <w:bookmarkEnd w:id="96"/>
      <w:bookmarkEnd w:id="97"/>
    </w:p>
    <w:p w:rsidR="009943F5" w:rsidRPr="00C3184A" w:rsidRDefault="00195CA2" w:rsidP="00842DA0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 xml:space="preserve">Only registered users can </w:t>
      </w:r>
      <w:r w:rsidR="005F3E65">
        <w:rPr>
          <w:rFonts w:ascii="Times New Roman" w:hAnsi="Times New Roman" w:cs="Times New Roman"/>
          <w:sz w:val="24"/>
          <w:szCs w:val="24"/>
        </w:rPr>
        <w:t>book the room in the Hotel</w:t>
      </w:r>
      <w:r w:rsidRPr="00C3184A">
        <w:rPr>
          <w:rFonts w:ascii="Times New Roman" w:hAnsi="Times New Roman" w:cs="Times New Roman"/>
          <w:sz w:val="24"/>
          <w:szCs w:val="24"/>
        </w:rPr>
        <w:t>.</w:t>
      </w:r>
    </w:p>
    <w:p w:rsidR="009943F5" w:rsidRPr="00C3184A" w:rsidRDefault="009943F5" w:rsidP="00842DA0">
      <w:pPr>
        <w:pStyle w:val="NoSpacing"/>
        <w:rPr>
          <w:rFonts w:ascii="Times New Roman" w:hAnsi="Times New Roman" w:cs="Times New Roman"/>
        </w:rPr>
      </w:pPr>
    </w:p>
    <w:p w:rsidR="009943F5" w:rsidRPr="00C3184A" w:rsidRDefault="009943F5" w:rsidP="00842DA0">
      <w:pPr>
        <w:pStyle w:val="NoSpacing"/>
        <w:rPr>
          <w:rFonts w:ascii="Times New Roman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DC1497" w:rsidRPr="00C3184A" w:rsidRDefault="00DC1497" w:rsidP="00842DA0">
      <w:pPr>
        <w:rPr>
          <w:rFonts w:ascii="Times New Roman" w:hAnsi="Times New Roman" w:cs="Times New Roman"/>
        </w:rPr>
      </w:pPr>
    </w:p>
    <w:p w:rsidR="00DC1497" w:rsidRPr="00C3184A" w:rsidRDefault="00DC1497" w:rsidP="00842DA0">
      <w:pPr>
        <w:rPr>
          <w:rFonts w:ascii="Times New Roman" w:hAnsi="Times New Roman" w:cs="Times New Roman"/>
        </w:rPr>
      </w:pPr>
    </w:p>
    <w:p w:rsidR="00195CA2" w:rsidRPr="00C3184A" w:rsidRDefault="00195CA2" w:rsidP="00842DA0">
      <w:pPr>
        <w:rPr>
          <w:rFonts w:ascii="Times New Roman" w:hAnsi="Times New Roman" w:cs="Times New Roman"/>
        </w:rPr>
      </w:pPr>
    </w:p>
    <w:p w:rsidR="00195CA2" w:rsidRPr="00C3184A" w:rsidRDefault="00195CA2" w:rsidP="00842DA0">
      <w:pPr>
        <w:rPr>
          <w:rFonts w:ascii="Times New Roman" w:hAnsi="Times New Roman" w:cs="Times New Roman"/>
        </w:rPr>
      </w:pPr>
    </w:p>
    <w:p w:rsidR="00195CA2" w:rsidRPr="00C3184A" w:rsidRDefault="00195CA2" w:rsidP="00842DA0">
      <w:pPr>
        <w:rPr>
          <w:rFonts w:ascii="Times New Roman" w:hAnsi="Times New Roman" w:cs="Times New Roman"/>
        </w:rPr>
      </w:pPr>
    </w:p>
    <w:p w:rsidR="00195CA2" w:rsidRPr="00C3184A" w:rsidRDefault="00195CA2" w:rsidP="00842DA0">
      <w:pPr>
        <w:rPr>
          <w:rFonts w:ascii="Times New Roman" w:hAnsi="Times New Roman" w:cs="Times New Roman"/>
        </w:rPr>
      </w:pPr>
    </w:p>
    <w:p w:rsidR="00195CA2" w:rsidRPr="00C3184A" w:rsidRDefault="00195CA2" w:rsidP="00842DA0">
      <w:pPr>
        <w:rPr>
          <w:rFonts w:ascii="Times New Roman" w:hAnsi="Times New Roman" w:cs="Times New Roman"/>
        </w:rPr>
      </w:pPr>
    </w:p>
    <w:p w:rsidR="00195CA2" w:rsidRPr="00C3184A" w:rsidRDefault="00195CA2" w:rsidP="00842DA0">
      <w:pPr>
        <w:rPr>
          <w:rFonts w:ascii="Times New Roman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</w:rPr>
        <w:t>REVISION HISTORY OF THE WORK PRODUCT</w:t>
      </w:r>
    </w:p>
    <w:p w:rsidR="009F5790" w:rsidRPr="00C3184A" w:rsidRDefault="009F5790" w:rsidP="00842DA0">
      <w:pPr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</w:rPr>
        <w:t>&lt;to be maintained by projects&gt;</w:t>
      </w: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C3184A" w:rsidTr="00B33715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Approved By</w:t>
            </w:r>
          </w:p>
        </w:tc>
      </w:tr>
      <w:tr w:rsidR="009F5790" w:rsidRPr="00C3184A" w:rsidTr="00B33715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</w:tr>
      <w:tr w:rsidR="009F5790" w:rsidRPr="00C3184A" w:rsidTr="00B33715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</w:tr>
    </w:tbl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DD3DC0" w:rsidRPr="00C3184A" w:rsidRDefault="00DD3DC0" w:rsidP="00842DA0">
      <w:pPr>
        <w:rPr>
          <w:rFonts w:ascii="Times New Roman" w:hAnsi="Times New Roman" w:cs="Times New Roman"/>
        </w:rPr>
      </w:pPr>
    </w:p>
    <w:sectPr w:rsidR="00DD3DC0" w:rsidRPr="00C3184A" w:rsidSect="00E218F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421" w:rsidRDefault="00B15421" w:rsidP="00842DA0">
      <w:r>
        <w:separator/>
      </w:r>
    </w:p>
    <w:p w:rsidR="00B15421" w:rsidRDefault="00B15421" w:rsidP="00842DA0"/>
    <w:p w:rsidR="00B15421" w:rsidRDefault="00B15421" w:rsidP="00842DA0"/>
    <w:p w:rsidR="00B15421" w:rsidRDefault="00B15421" w:rsidP="00842DA0"/>
    <w:p w:rsidR="00B15421" w:rsidRDefault="00B15421" w:rsidP="00842DA0"/>
    <w:p w:rsidR="00B15421" w:rsidRDefault="00B15421" w:rsidP="00842DA0"/>
    <w:p w:rsidR="00B15421" w:rsidRDefault="00B15421" w:rsidP="00842DA0"/>
    <w:p w:rsidR="00B15421" w:rsidRDefault="00B15421" w:rsidP="00842DA0"/>
    <w:p w:rsidR="00B15421" w:rsidRDefault="00B15421" w:rsidP="00842DA0"/>
  </w:endnote>
  <w:endnote w:type="continuationSeparator" w:id="0">
    <w:p w:rsidR="00B15421" w:rsidRDefault="00B15421" w:rsidP="00842DA0">
      <w:r>
        <w:continuationSeparator/>
      </w:r>
    </w:p>
    <w:p w:rsidR="00B15421" w:rsidRDefault="00B15421" w:rsidP="00842DA0"/>
    <w:p w:rsidR="00B15421" w:rsidRDefault="00B15421" w:rsidP="00842DA0"/>
    <w:p w:rsidR="00B15421" w:rsidRDefault="00B15421" w:rsidP="00842DA0"/>
    <w:p w:rsidR="00B15421" w:rsidRDefault="00B15421" w:rsidP="00842DA0"/>
    <w:p w:rsidR="00B15421" w:rsidRDefault="00B15421" w:rsidP="00842DA0"/>
    <w:p w:rsidR="00B15421" w:rsidRDefault="00B15421" w:rsidP="00842DA0"/>
    <w:p w:rsidR="00B15421" w:rsidRDefault="00B15421" w:rsidP="00842DA0"/>
    <w:p w:rsidR="00B15421" w:rsidRDefault="00B15421" w:rsidP="00842D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D3" w:rsidRDefault="001C69D3" w:rsidP="00842DA0">
    <w:pPr>
      <w:pStyle w:val="Footer"/>
    </w:pPr>
  </w:p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D3" w:rsidRDefault="001C69D3" w:rsidP="00842DA0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8B6B15">
      <w:t xml:space="preserve">| </w:t>
    </w:r>
  </w:p>
  <w:p w:rsidR="001C69D3" w:rsidRPr="00D318E1" w:rsidRDefault="001C69D3" w:rsidP="00842DA0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EA56F9">
          <w:rPr>
            <w:b/>
            <w:noProof/>
            <w:lang w:val="fr-FR"/>
          </w:rPr>
          <w:t>10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EA56F9">
          <w:rPr>
            <w:noProof/>
            <w:lang w:val="fr-FR"/>
          </w:rPr>
          <w:t>10</w:t>
        </w:r>
        <w:r>
          <w:rPr>
            <w:lang w:val="fr-FR"/>
          </w:rPr>
          <w:fldChar w:fldCharType="end"/>
        </w:r>
      </w:sdtContent>
    </w:sdt>
  </w:p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421" w:rsidRDefault="00B15421" w:rsidP="00842DA0">
      <w:r>
        <w:separator/>
      </w:r>
    </w:p>
    <w:p w:rsidR="00B15421" w:rsidRDefault="00B15421" w:rsidP="00842DA0"/>
    <w:p w:rsidR="00B15421" w:rsidRDefault="00B15421" w:rsidP="00842DA0"/>
    <w:p w:rsidR="00B15421" w:rsidRDefault="00B15421" w:rsidP="00842DA0"/>
    <w:p w:rsidR="00B15421" w:rsidRDefault="00B15421" w:rsidP="00842DA0"/>
    <w:p w:rsidR="00B15421" w:rsidRDefault="00B15421" w:rsidP="00842DA0"/>
    <w:p w:rsidR="00B15421" w:rsidRDefault="00B15421" w:rsidP="00842DA0"/>
    <w:p w:rsidR="00B15421" w:rsidRDefault="00B15421" w:rsidP="00842DA0"/>
    <w:p w:rsidR="00B15421" w:rsidRDefault="00B15421" w:rsidP="00842DA0"/>
  </w:footnote>
  <w:footnote w:type="continuationSeparator" w:id="0">
    <w:p w:rsidR="00B15421" w:rsidRDefault="00B15421" w:rsidP="00842DA0">
      <w:r>
        <w:continuationSeparator/>
      </w:r>
    </w:p>
    <w:p w:rsidR="00B15421" w:rsidRDefault="00B15421" w:rsidP="00842DA0"/>
    <w:p w:rsidR="00B15421" w:rsidRDefault="00B15421" w:rsidP="00842DA0"/>
    <w:p w:rsidR="00B15421" w:rsidRDefault="00B15421" w:rsidP="00842DA0"/>
    <w:p w:rsidR="00B15421" w:rsidRDefault="00B15421" w:rsidP="00842DA0"/>
    <w:p w:rsidR="00B15421" w:rsidRDefault="00B15421" w:rsidP="00842DA0"/>
    <w:p w:rsidR="00B15421" w:rsidRDefault="00B15421" w:rsidP="00842DA0"/>
    <w:p w:rsidR="00B15421" w:rsidRDefault="00B15421" w:rsidP="00842DA0"/>
    <w:p w:rsidR="00B15421" w:rsidRDefault="00B15421" w:rsidP="00842DA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D3" w:rsidRDefault="00B15421" w:rsidP="00842DA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D3" w:rsidRPr="003308F8" w:rsidRDefault="00B15421" w:rsidP="00842DA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1C69D3" w:rsidRPr="003308F8">
      <w:rPr>
        <w:noProof/>
        <w:lang w:eastAsia="en-US"/>
      </w:rPr>
      <w:drawing>
        <wp:anchor distT="0" distB="0" distL="114300" distR="114300" simplePos="0" relativeHeight="251660800" behindDoc="0" locked="1" layoutInCell="1" allowOverlap="0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C69D3">
      <w:t>Use Case Specification</w:t>
    </w:r>
  </w:p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D3" w:rsidRDefault="00B15421" w:rsidP="00842DA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62D10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D72707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0A16251C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176D76F1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38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578" w:hanging="180"/>
      </w:pPr>
    </w:lvl>
    <w:lvl w:ilvl="3" w:tentative="1">
      <w:start w:val="1"/>
      <w:numFmt w:val="decimal"/>
      <w:lvlText w:val="%4."/>
      <w:lvlJc w:val="left"/>
      <w:pPr>
        <w:ind w:left="4298" w:hanging="360"/>
      </w:pPr>
    </w:lvl>
    <w:lvl w:ilvl="4" w:tentative="1">
      <w:start w:val="1"/>
      <w:numFmt w:val="lowerLetter"/>
      <w:lvlText w:val="%5."/>
      <w:lvlJc w:val="left"/>
      <w:pPr>
        <w:ind w:left="5018" w:hanging="360"/>
      </w:pPr>
    </w:lvl>
    <w:lvl w:ilvl="5" w:tentative="1">
      <w:start w:val="1"/>
      <w:numFmt w:val="lowerRoman"/>
      <w:lvlText w:val="%6."/>
      <w:lvlJc w:val="right"/>
      <w:pPr>
        <w:ind w:left="5738" w:hanging="180"/>
      </w:pPr>
    </w:lvl>
    <w:lvl w:ilvl="6" w:tentative="1">
      <w:start w:val="1"/>
      <w:numFmt w:val="decimal"/>
      <w:lvlText w:val="%7."/>
      <w:lvlJc w:val="left"/>
      <w:pPr>
        <w:ind w:left="6458" w:hanging="360"/>
      </w:pPr>
    </w:lvl>
    <w:lvl w:ilvl="7" w:tentative="1">
      <w:start w:val="1"/>
      <w:numFmt w:val="lowerLetter"/>
      <w:lvlText w:val="%8."/>
      <w:lvlJc w:val="left"/>
      <w:pPr>
        <w:ind w:left="7178" w:hanging="360"/>
      </w:pPr>
    </w:lvl>
    <w:lvl w:ilvl="8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 w15:restartNumberingAfterBreak="0">
    <w:nsid w:val="1F744ECE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5A32270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A34DF3"/>
    <w:multiLevelType w:val="hybridMultilevel"/>
    <w:tmpl w:val="C6427204"/>
    <w:lvl w:ilvl="0" w:tplc="90708A8C">
      <w:start w:val="3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2E9B3319"/>
    <w:multiLevelType w:val="hybridMultilevel"/>
    <w:tmpl w:val="EAB0E026"/>
    <w:lvl w:ilvl="0" w:tplc="D47668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0C620F7"/>
    <w:multiLevelType w:val="hybridMultilevel"/>
    <w:tmpl w:val="F9A62160"/>
    <w:lvl w:ilvl="0" w:tplc="0409000F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41801C91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45CB4D72"/>
    <w:multiLevelType w:val="hybridMultilevel"/>
    <w:tmpl w:val="F9A62160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FD7E45"/>
    <w:multiLevelType w:val="hybridMultilevel"/>
    <w:tmpl w:val="F9A6216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D87FD3"/>
    <w:multiLevelType w:val="hybridMultilevel"/>
    <w:tmpl w:val="6A666CD6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4CF75D8D"/>
    <w:multiLevelType w:val="hybridMultilevel"/>
    <w:tmpl w:val="D346A58A"/>
    <w:lvl w:ilvl="0" w:tplc="199A9FB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0" w15:restartNumberingAfterBreak="0">
    <w:nsid w:val="50301708"/>
    <w:multiLevelType w:val="hybridMultilevel"/>
    <w:tmpl w:val="7AA6BB3A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52DF7655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C8A56C6"/>
    <w:multiLevelType w:val="multilevel"/>
    <w:tmpl w:val="6B7E2D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3" w15:restartNumberingAfterBreak="0">
    <w:nsid w:val="5D873FF8"/>
    <w:multiLevelType w:val="hybridMultilevel"/>
    <w:tmpl w:val="5FF231FC"/>
    <w:lvl w:ilvl="0" w:tplc="0409000F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 w15:restartNumberingAfterBreak="0">
    <w:nsid w:val="645D1485"/>
    <w:multiLevelType w:val="hybridMultilevel"/>
    <w:tmpl w:val="D542EAFA"/>
    <w:lvl w:ilvl="0" w:tplc="F3E4239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EC110B4"/>
    <w:multiLevelType w:val="hybridMultilevel"/>
    <w:tmpl w:val="1334169A"/>
    <w:lvl w:ilvl="0" w:tplc="0409000F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5"/>
  </w:num>
  <w:num w:numId="2">
    <w:abstractNumId w:val="3"/>
  </w:num>
  <w:num w:numId="3">
    <w:abstractNumId w:val="11"/>
  </w:num>
  <w:num w:numId="4">
    <w:abstractNumId w:val="26"/>
  </w:num>
  <w:num w:numId="5">
    <w:abstractNumId w:val="9"/>
  </w:num>
  <w:num w:numId="6">
    <w:abstractNumId w:val="4"/>
  </w:num>
  <w:num w:numId="7">
    <w:abstractNumId w:val="7"/>
  </w:num>
  <w:num w:numId="8">
    <w:abstractNumId w:val="6"/>
  </w:num>
  <w:num w:numId="9">
    <w:abstractNumId w:val="18"/>
  </w:num>
  <w:num w:numId="10">
    <w:abstractNumId w:val="20"/>
  </w:num>
  <w:num w:numId="11">
    <w:abstractNumId w:val="27"/>
  </w:num>
  <w:num w:numId="12">
    <w:abstractNumId w:val="8"/>
  </w:num>
  <w:num w:numId="13">
    <w:abstractNumId w:val="15"/>
  </w:num>
  <w:num w:numId="14">
    <w:abstractNumId w:val="1"/>
  </w:num>
  <w:num w:numId="15">
    <w:abstractNumId w:val="19"/>
  </w:num>
  <w:num w:numId="16">
    <w:abstractNumId w:val="21"/>
  </w:num>
  <w:num w:numId="17">
    <w:abstractNumId w:val="10"/>
  </w:num>
  <w:num w:numId="18">
    <w:abstractNumId w:val="24"/>
  </w:num>
  <w:num w:numId="19">
    <w:abstractNumId w:val="12"/>
  </w:num>
  <w:num w:numId="20">
    <w:abstractNumId w:val="22"/>
  </w:num>
  <w:num w:numId="21">
    <w:abstractNumId w:val="0"/>
  </w:num>
  <w:num w:numId="22">
    <w:abstractNumId w:val="5"/>
  </w:num>
  <w:num w:numId="23">
    <w:abstractNumId w:val="2"/>
  </w:num>
  <w:num w:numId="24">
    <w:abstractNumId w:val="17"/>
  </w:num>
  <w:num w:numId="25">
    <w:abstractNumId w:val="14"/>
  </w:num>
  <w:num w:numId="26">
    <w:abstractNumId w:val="16"/>
  </w:num>
  <w:num w:numId="27">
    <w:abstractNumId w:val="23"/>
  </w:num>
  <w:num w:numId="28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0E96"/>
    <w:rsid w:val="000019F0"/>
    <w:rsid w:val="00005D4D"/>
    <w:rsid w:val="000063BE"/>
    <w:rsid w:val="000126FA"/>
    <w:rsid w:val="00014210"/>
    <w:rsid w:val="00022258"/>
    <w:rsid w:val="00032EBA"/>
    <w:rsid w:val="000526C4"/>
    <w:rsid w:val="00065BEA"/>
    <w:rsid w:val="0007128F"/>
    <w:rsid w:val="00077D84"/>
    <w:rsid w:val="0008331A"/>
    <w:rsid w:val="00096043"/>
    <w:rsid w:val="000C3F01"/>
    <w:rsid w:val="000C5717"/>
    <w:rsid w:val="000D4C6D"/>
    <w:rsid w:val="000D54FB"/>
    <w:rsid w:val="000E00E7"/>
    <w:rsid w:val="000E36DA"/>
    <w:rsid w:val="00103298"/>
    <w:rsid w:val="0012666F"/>
    <w:rsid w:val="001305F6"/>
    <w:rsid w:val="00141B52"/>
    <w:rsid w:val="00150EC1"/>
    <w:rsid w:val="00155262"/>
    <w:rsid w:val="00155339"/>
    <w:rsid w:val="00164AD1"/>
    <w:rsid w:val="001671BC"/>
    <w:rsid w:val="0017290A"/>
    <w:rsid w:val="0017477B"/>
    <w:rsid w:val="001804C0"/>
    <w:rsid w:val="00195CA2"/>
    <w:rsid w:val="0019751B"/>
    <w:rsid w:val="001A1E4F"/>
    <w:rsid w:val="001B192C"/>
    <w:rsid w:val="001B2278"/>
    <w:rsid w:val="001C0AE1"/>
    <w:rsid w:val="001C4D77"/>
    <w:rsid w:val="001C69D3"/>
    <w:rsid w:val="001D02AF"/>
    <w:rsid w:val="001D4B4E"/>
    <w:rsid w:val="001E34B8"/>
    <w:rsid w:val="00201D1D"/>
    <w:rsid w:val="00207CB3"/>
    <w:rsid w:val="00222C1D"/>
    <w:rsid w:val="00233482"/>
    <w:rsid w:val="00235DCF"/>
    <w:rsid w:val="002572DB"/>
    <w:rsid w:val="002732CE"/>
    <w:rsid w:val="00286E8D"/>
    <w:rsid w:val="002955BC"/>
    <w:rsid w:val="002A46FA"/>
    <w:rsid w:val="002B1A21"/>
    <w:rsid w:val="002D0988"/>
    <w:rsid w:val="002E72C7"/>
    <w:rsid w:val="002F046F"/>
    <w:rsid w:val="002F235A"/>
    <w:rsid w:val="00303E5A"/>
    <w:rsid w:val="00317A67"/>
    <w:rsid w:val="003308F8"/>
    <w:rsid w:val="00331206"/>
    <w:rsid w:val="00332A79"/>
    <w:rsid w:val="00334B92"/>
    <w:rsid w:val="00342115"/>
    <w:rsid w:val="00370D21"/>
    <w:rsid w:val="003721F8"/>
    <w:rsid w:val="00391FD3"/>
    <w:rsid w:val="00395294"/>
    <w:rsid w:val="003C3D96"/>
    <w:rsid w:val="003D6552"/>
    <w:rsid w:val="003E399A"/>
    <w:rsid w:val="003E65E2"/>
    <w:rsid w:val="003F3124"/>
    <w:rsid w:val="00401E4E"/>
    <w:rsid w:val="004027C9"/>
    <w:rsid w:val="00412524"/>
    <w:rsid w:val="004347D3"/>
    <w:rsid w:val="00437744"/>
    <w:rsid w:val="00460878"/>
    <w:rsid w:val="00471E0F"/>
    <w:rsid w:val="00472619"/>
    <w:rsid w:val="00472DB3"/>
    <w:rsid w:val="00481777"/>
    <w:rsid w:val="00486147"/>
    <w:rsid w:val="00490C50"/>
    <w:rsid w:val="004938A2"/>
    <w:rsid w:val="004A2A5D"/>
    <w:rsid w:val="004A7DCD"/>
    <w:rsid w:val="004B5885"/>
    <w:rsid w:val="004C3902"/>
    <w:rsid w:val="004C705D"/>
    <w:rsid w:val="004D38A8"/>
    <w:rsid w:val="004D595C"/>
    <w:rsid w:val="004E7445"/>
    <w:rsid w:val="004F3ADD"/>
    <w:rsid w:val="00513662"/>
    <w:rsid w:val="00526199"/>
    <w:rsid w:val="00530E5A"/>
    <w:rsid w:val="0053544D"/>
    <w:rsid w:val="00552AEE"/>
    <w:rsid w:val="0055539F"/>
    <w:rsid w:val="00570CCD"/>
    <w:rsid w:val="00581F27"/>
    <w:rsid w:val="0058557E"/>
    <w:rsid w:val="005B3604"/>
    <w:rsid w:val="005C2E61"/>
    <w:rsid w:val="005C53C9"/>
    <w:rsid w:val="005D4827"/>
    <w:rsid w:val="005E5169"/>
    <w:rsid w:val="005F3E65"/>
    <w:rsid w:val="005F60F9"/>
    <w:rsid w:val="00605B2D"/>
    <w:rsid w:val="006246B5"/>
    <w:rsid w:val="006349A0"/>
    <w:rsid w:val="006403D2"/>
    <w:rsid w:val="0064586A"/>
    <w:rsid w:val="00664B19"/>
    <w:rsid w:val="00667576"/>
    <w:rsid w:val="00670B93"/>
    <w:rsid w:val="006932B4"/>
    <w:rsid w:val="006A2465"/>
    <w:rsid w:val="006A615C"/>
    <w:rsid w:val="006B0A33"/>
    <w:rsid w:val="006E0AEC"/>
    <w:rsid w:val="0070361B"/>
    <w:rsid w:val="00725476"/>
    <w:rsid w:val="00725E5C"/>
    <w:rsid w:val="00763779"/>
    <w:rsid w:val="00775844"/>
    <w:rsid w:val="00790A92"/>
    <w:rsid w:val="007A16C6"/>
    <w:rsid w:val="007A321A"/>
    <w:rsid w:val="007B2123"/>
    <w:rsid w:val="007B4E6B"/>
    <w:rsid w:val="007C7699"/>
    <w:rsid w:val="007F1239"/>
    <w:rsid w:val="007F24F3"/>
    <w:rsid w:val="008036AF"/>
    <w:rsid w:val="008154DC"/>
    <w:rsid w:val="00842DA0"/>
    <w:rsid w:val="00850205"/>
    <w:rsid w:val="00866B9E"/>
    <w:rsid w:val="00875F4D"/>
    <w:rsid w:val="00882A5D"/>
    <w:rsid w:val="008A7999"/>
    <w:rsid w:val="008B6B15"/>
    <w:rsid w:val="008D1CF1"/>
    <w:rsid w:val="008D5133"/>
    <w:rsid w:val="008D634D"/>
    <w:rsid w:val="008D72DB"/>
    <w:rsid w:val="0091275A"/>
    <w:rsid w:val="00914614"/>
    <w:rsid w:val="0092619C"/>
    <w:rsid w:val="009326BE"/>
    <w:rsid w:val="00935785"/>
    <w:rsid w:val="0094001B"/>
    <w:rsid w:val="009410F1"/>
    <w:rsid w:val="00944438"/>
    <w:rsid w:val="009457E2"/>
    <w:rsid w:val="00960EDF"/>
    <w:rsid w:val="00965A9B"/>
    <w:rsid w:val="009768DB"/>
    <w:rsid w:val="00985348"/>
    <w:rsid w:val="0098706E"/>
    <w:rsid w:val="009943F5"/>
    <w:rsid w:val="009A6B54"/>
    <w:rsid w:val="009A7052"/>
    <w:rsid w:val="009B4999"/>
    <w:rsid w:val="009D05E1"/>
    <w:rsid w:val="009D31C0"/>
    <w:rsid w:val="009E2863"/>
    <w:rsid w:val="009F5790"/>
    <w:rsid w:val="00A03D86"/>
    <w:rsid w:val="00A10DE5"/>
    <w:rsid w:val="00A1407A"/>
    <w:rsid w:val="00A2456E"/>
    <w:rsid w:val="00A33C06"/>
    <w:rsid w:val="00A34430"/>
    <w:rsid w:val="00A44796"/>
    <w:rsid w:val="00A46255"/>
    <w:rsid w:val="00A503B2"/>
    <w:rsid w:val="00A65EC7"/>
    <w:rsid w:val="00A971EE"/>
    <w:rsid w:val="00AA3B75"/>
    <w:rsid w:val="00AC4943"/>
    <w:rsid w:val="00AD3160"/>
    <w:rsid w:val="00AE6300"/>
    <w:rsid w:val="00AE6C7C"/>
    <w:rsid w:val="00AE763E"/>
    <w:rsid w:val="00AF20B3"/>
    <w:rsid w:val="00AF255E"/>
    <w:rsid w:val="00AF402D"/>
    <w:rsid w:val="00AF5631"/>
    <w:rsid w:val="00AF6BA0"/>
    <w:rsid w:val="00B06D65"/>
    <w:rsid w:val="00B136BF"/>
    <w:rsid w:val="00B14272"/>
    <w:rsid w:val="00B14905"/>
    <w:rsid w:val="00B15421"/>
    <w:rsid w:val="00B231E6"/>
    <w:rsid w:val="00B33715"/>
    <w:rsid w:val="00B34985"/>
    <w:rsid w:val="00B45EA4"/>
    <w:rsid w:val="00B4736E"/>
    <w:rsid w:val="00B607F6"/>
    <w:rsid w:val="00B6375A"/>
    <w:rsid w:val="00B67E7B"/>
    <w:rsid w:val="00B737AB"/>
    <w:rsid w:val="00B80750"/>
    <w:rsid w:val="00BD011C"/>
    <w:rsid w:val="00BD68A3"/>
    <w:rsid w:val="00BE1323"/>
    <w:rsid w:val="00BE63B6"/>
    <w:rsid w:val="00C13A48"/>
    <w:rsid w:val="00C24AC2"/>
    <w:rsid w:val="00C24BB2"/>
    <w:rsid w:val="00C25870"/>
    <w:rsid w:val="00C3184A"/>
    <w:rsid w:val="00C3602B"/>
    <w:rsid w:val="00C37DC8"/>
    <w:rsid w:val="00C57E5C"/>
    <w:rsid w:val="00C65776"/>
    <w:rsid w:val="00C70B8B"/>
    <w:rsid w:val="00C72B74"/>
    <w:rsid w:val="00C82F93"/>
    <w:rsid w:val="00C84AE8"/>
    <w:rsid w:val="00C934E4"/>
    <w:rsid w:val="00C97676"/>
    <w:rsid w:val="00CA7F1C"/>
    <w:rsid w:val="00CC1308"/>
    <w:rsid w:val="00CD1568"/>
    <w:rsid w:val="00CE228C"/>
    <w:rsid w:val="00CF5FF4"/>
    <w:rsid w:val="00D00798"/>
    <w:rsid w:val="00D12ADC"/>
    <w:rsid w:val="00D16345"/>
    <w:rsid w:val="00D316EB"/>
    <w:rsid w:val="00D318E1"/>
    <w:rsid w:val="00D323B6"/>
    <w:rsid w:val="00D40824"/>
    <w:rsid w:val="00D55179"/>
    <w:rsid w:val="00D62EB9"/>
    <w:rsid w:val="00D6763F"/>
    <w:rsid w:val="00D70BC1"/>
    <w:rsid w:val="00D85DB9"/>
    <w:rsid w:val="00DA3196"/>
    <w:rsid w:val="00DA34EE"/>
    <w:rsid w:val="00DB749B"/>
    <w:rsid w:val="00DC1497"/>
    <w:rsid w:val="00DC40E6"/>
    <w:rsid w:val="00DC59C4"/>
    <w:rsid w:val="00DD3832"/>
    <w:rsid w:val="00DD3DC0"/>
    <w:rsid w:val="00DD402A"/>
    <w:rsid w:val="00DE1D6C"/>
    <w:rsid w:val="00E10FC5"/>
    <w:rsid w:val="00E12319"/>
    <w:rsid w:val="00E218F1"/>
    <w:rsid w:val="00E25CC5"/>
    <w:rsid w:val="00E26304"/>
    <w:rsid w:val="00E4317A"/>
    <w:rsid w:val="00E45678"/>
    <w:rsid w:val="00E6102C"/>
    <w:rsid w:val="00E748BE"/>
    <w:rsid w:val="00E929C7"/>
    <w:rsid w:val="00E95A04"/>
    <w:rsid w:val="00EA0B77"/>
    <w:rsid w:val="00EA36BC"/>
    <w:rsid w:val="00EA56F9"/>
    <w:rsid w:val="00EA5F77"/>
    <w:rsid w:val="00EB0D41"/>
    <w:rsid w:val="00ED3402"/>
    <w:rsid w:val="00ED7534"/>
    <w:rsid w:val="00EE36C0"/>
    <w:rsid w:val="00EE618D"/>
    <w:rsid w:val="00EE7853"/>
    <w:rsid w:val="00EE7C08"/>
    <w:rsid w:val="00F02886"/>
    <w:rsid w:val="00F11BF2"/>
    <w:rsid w:val="00F12CE5"/>
    <w:rsid w:val="00F27F5E"/>
    <w:rsid w:val="00F31BF2"/>
    <w:rsid w:val="00F56846"/>
    <w:rsid w:val="00F72367"/>
    <w:rsid w:val="00F75745"/>
    <w:rsid w:val="00F76F15"/>
    <w:rsid w:val="00F8410D"/>
    <w:rsid w:val="00F86B5E"/>
    <w:rsid w:val="00F9425C"/>
    <w:rsid w:val="00F9573D"/>
    <w:rsid w:val="00FB046C"/>
    <w:rsid w:val="00FC181B"/>
    <w:rsid w:val="00FC26DA"/>
    <w:rsid w:val="00FF01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C5F8A3BA-196E-46F0-9033-021804B34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842DA0"/>
    <w:pPr>
      <w:tabs>
        <w:tab w:val="left" w:pos="9639"/>
      </w:tabs>
      <w:spacing w:after="0" w:line="240" w:lineRule="auto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ind w:left="720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ind w:left="720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ind w:left="720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3E65E2"/>
    <w:pPr>
      <w:keepNext/>
      <w:tabs>
        <w:tab w:val="clear" w:pos="9639"/>
      </w:tabs>
      <w:spacing w:before="240" w:after="240" w:line="288" w:lineRule="auto"/>
      <w:ind w:left="540"/>
      <w:jc w:val="both"/>
    </w:pPr>
    <w:rPr>
      <w:rFonts w:ascii="Times New Roman" w:eastAsia="MS Mincho" w:hAnsi="Times New Roman" w:cs="Times New Roman"/>
      <w:smallCaps/>
      <w:color w:val="FF0000"/>
      <w:kern w:val="32"/>
      <w:sz w:val="28"/>
      <w:szCs w:val="28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3E65E2"/>
    <w:rPr>
      <w:rFonts w:ascii="Times New Roman" w:eastAsia="MS Mincho" w:hAnsi="Times New Roman" w:cs="Times New Roman"/>
      <w:b/>
      <w:bCs/>
      <w:smallCaps/>
      <w:color w:val="FF0000"/>
      <w:kern w:val="32"/>
      <w:sz w:val="28"/>
      <w:szCs w:val="28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3E65E2"/>
    <w:pPr>
      <w:keepNext/>
      <w:tabs>
        <w:tab w:val="clear" w:pos="9639"/>
      </w:tabs>
      <w:spacing w:before="240" w:after="60" w:line="240" w:lineRule="auto"/>
      <w:ind w:left="630" w:firstLine="438"/>
      <w:contextualSpacing w:val="0"/>
    </w:pPr>
    <w:rPr>
      <w:rFonts w:ascii="Times New Roman" w:eastAsia="Times New Roman" w:hAnsi="Times New Roman" w:cs="Times New Roman"/>
      <w:iCs/>
      <w:smallCaps/>
      <w:color w:val="FF0000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ndafile:8081/Spring_Hotel/login.html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E4344A-B87E-40EE-9173-11F2CCFC95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4EAA61-B7BD-4370-AF45-D6CB58025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55</TotalTime>
  <Pages>10</Pages>
  <Words>682</Words>
  <Characters>3891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4564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Ahuja, Harshita</cp:lastModifiedBy>
  <cp:revision>10</cp:revision>
  <dcterms:created xsi:type="dcterms:W3CDTF">2018-10-22T05:30:00Z</dcterms:created>
  <dcterms:modified xsi:type="dcterms:W3CDTF">2018-10-24T04:30:00Z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