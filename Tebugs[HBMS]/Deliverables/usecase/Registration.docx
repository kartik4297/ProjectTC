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D829F" w14:textId="77777777" w:rsidR="009F5790" w:rsidRPr="00B6689B" w:rsidRDefault="009F5790" w:rsidP="006A2465">
      <w:pPr>
        <w:pStyle w:val="PageTitle"/>
        <w:rPr>
          <w:rFonts w:ascii="Times New Roman" w:hAnsi="Times New Roman"/>
          <w:sz w:val="24"/>
          <w:szCs w:val="24"/>
        </w:rPr>
      </w:pPr>
    </w:p>
    <w:p w14:paraId="5AB8EF64" w14:textId="77777777" w:rsidR="009F5790" w:rsidRPr="00B6689B" w:rsidRDefault="009F5790" w:rsidP="006A2465">
      <w:pPr>
        <w:pStyle w:val="PageTitle"/>
        <w:rPr>
          <w:rFonts w:ascii="Times New Roman" w:hAnsi="Times New Roman"/>
          <w:sz w:val="24"/>
          <w:szCs w:val="24"/>
        </w:rPr>
      </w:pPr>
      <w:r w:rsidRPr="00B6689B">
        <w:rPr>
          <w:rFonts w:ascii="Times New Roman" w:hAnsi="Times New Roman"/>
          <w:sz w:val="24"/>
          <w:szCs w:val="24"/>
        </w:rPr>
        <w:t>Use Case Specification</w:t>
      </w:r>
    </w:p>
    <w:p w14:paraId="03C4C32C" w14:textId="77777777" w:rsidR="009F5790" w:rsidRPr="00B6689B" w:rsidRDefault="009F5790" w:rsidP="006A2465">
      <w:pPr>
        <w:pStyle w:val="PageTitle"/>
        <w:rPr>
          <w:rFonts w:ascii="Times New Roman" w:hAnsi="Times New Roman"/>
          <w:sz w:val="24"/>
          <w:szCs w:val="24"/>
        </w:rPr>
      </w:pPr>
    </w:p>
    <w:p w14:paraId="03A8A6B3" w14:textId="45C90EC8" w:rsidR="009F5790" w:rsidRPr="00B6689B" w:rsidRDefault="00155339" w:rsidP="006A2465">
      <w:pPr>
        <w:rPr>
          <w:rFonts w:ascii="Times New Roman" w:hAnsi="Times New Roman" w:cs="Times New Roman"/>
          <w:sz w:val="24"/>
          <w:szCs w:val="24"/>
          <w:lang w:val="en-GB" w:eastAsia="en-US"/>
        </w:rPr>
      </w:pPr>
      <w:r w:rsidRPr="00B6689B">
        <w:rPr>
          <w:rFonts w:ascii="Times New Roman" w:hAnsi="Times New Roman" w:cs="Times New Roman"/>
          <w:sz w:val="24"/>
          <w:szCs w:val="24"/>
          <w:lang w:val="en-GB" w:eastAsia="en-US"/>
        </w:rPr>
        <w:t>DMT/RM01/TMP</w:t>
      </w:r>
    </w:p>
    <w:p w14:paraId="780FD7CC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p w14:paraId="12D6A4D9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p w14:paraId="4F7ED659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9F5790" w:rsidRPr="00B6689B" w14:paraId="4653EC50" w14:textId="77777777" w:rsidTr="00B33715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44192F81" w:rsidR="009F5790" w:rsidRPr="00B6689B" w:rsidRDefault="00730B48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PRJ_HOTELMANAGEMENT_01</w:t>
            </w:r>
          </w:p>
        </w:tc>
      </w:tr>
      <w:tr w:rsidR="009F5790" w:rsidRPr="00B6689B" w14:paraId="7B1CC0A8" w14:textId="77777777" w:rsidTr="00B33715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5B0060C3" w:rsidR="009F5790" w:rsidRPr="00B6689B" w:rsidRDefault="00730B48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Hotel Management</w:t>
            </w:r>
          </w:p>
        </w:tc>
      </w:tr>
    </w:tbl>
    <w:p w14:paraId="1917D496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B6689B" w14:paraId="1E1B5849" w14:textId="77777777" w:rsidTr="00B33715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B6689B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B6689B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B6689B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Date of Preparation</w:t>
            </w:r>
          </w:p>
        </w:tc>
      </w:tr>
      <w:tr w:rsidR="009F5790" w:rsidRPr="00B6689B" w14:paraId="54BA43BF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152F4D64" w:rsidR="009F5790" w:rsidRPr="00B6689B" w:rsidRDefault="00730B48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Harshita Ahuja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1941F86D" w:rsidR="009F5790" w:rsidRPr="00B6689B" w:rsidRDefault="00235DCF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63373106" w:rsidR="009F5790" w:rsidRPr="00B6689B" w:rsidRDefault="009F5790" w:rsidP="00B6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6689B" w:rsidRPr="00B6689B">
              <w:rPr>
                <w:rFonts w:ascii="Times New Roman" w:hAnsi="Times New Roman" w:cs="Times New Roman"/>
                <w:sz w:val="24"/>
                <w:szCs w:val="24"/>
              </w:rPr>
              <w:t>22/10/2018</w:t>
            </w:r>
          </w:p>
        </w:tc>
      </w:tr>
      <w:tr w:rsidR="009F5790" w:rsidRPr="00B6689B" w14:paraId="05F5BE02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B6689B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B6689B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B6689B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Date of Review</w:t>
            </w:r>
          </w:p>
        </w:tc>
      </w:tr>
      <w:tr w:rsidR="009F5790" w:rsidRPr="00B6689B" w14:paraId="47999CAE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0CB55DAA" w:rsidR="009F5790" w:rsidRPr="00B6689B" w:rsidRDefault="00B6689B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Himanshu,Ijas</w:t>
            </w:r>
            <w:r w:rsidR="00D8494F">
              <w:rPr>
                <w:rFonts w:ascii="Times New Roman" w:hAnsi="Times New Roman" w:cs="Times New Roman"/>
                <w:sz w:val="24"/>
                <w:szCs w:val="24"/>
              </w:rPr>
              <w:t>,Kartik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7810B550" w:rsidR="009F5790" w:rsidRPr="00B6689B" w:rsidRDefault="0055539F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SME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F5790" w:rsidRPr="00B6689B" w14:paraId="6B3736C0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9F5790" w:rsidRPr="00B6689B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9F5790" w:rsidRPr="00B6689B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9F5790" w:rsidRPr="00B6689B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Date of Approval</w:t>
            </w:r>
          </w:p>
        </w:tc>
      </w:tr>
      <w:tr w:rsidR="009F5790" w:rsidRPr="00B6689B" w14:paraId="2AE71C0F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647ABB6F" w:rsidR="009F5790" w:rsidRPr="00B6689B" w:rsidRDefault="00D8494F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Christy</w:t>
            </w:r>
            <w:bookmarkStart w:id="0" w:name="_GoBack"/>
            <w:bookmarkEnd w:id="0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7BA4D7C6" w:rsidR="009F5790" w:rsidRPr="00B6689B" w:rsidRDefault="0055539F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Test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F5790" w:rsidRPr="00B6689B" w14:paraId="12030786" w14:textId="77777777" w:rsidTr="00B33715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9F5790" w:rsidRPr="00B6689B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5B393F46" w:rsidR="009F5790" w:rsidRPr="00B6689B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Ve</w:t>
            </w:r>
            <w:r w:rsidR="00E95A04" w:rsidRPr="00B6689B">
              <w:rPr>
                <w:rFonts w:ascii="Times New Roman" w:hAnsi="Times New Roman" w:cs="Times New Roman"/>
                <w:sz w:val="24"/>
                <w:szCs w:val="24"/>
              </w:rPr>
              <w:t>rsion Number of the template:</w:t>
            </w:r>
          </w:p>
        </w:tc>
      </w:tr>
      <w:tr w:rsidR="009F5790" w:rsidRPr="00B6689B" w14:paraId="6800FFEA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9F5790" w:rsidRPr="00B6689B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748D9B4F" w:rsidR="009F5790" w:rsidRPr="00B6689B" w:rsidRDefault="00471E0F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0966AC59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br w:type="page"/>
      </w:r>
    </w:p>
    <w:p w14:paraId="42EE7ADE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lastRenderedPageBreak/>
        <w:t>&lt;&lt;Customer&gt;&gt; REVIEW HISTORY</w:t>
      </w:r>
    </w:p>
    <w:p w14:paraId="51EC7AC0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&lt;&lt;Customer comments on the Use case along with the signed off is tracked here&gt;&gt;</w:t>
      </w:r>
    </w:p>
    <w:p w14:paraId="782E0B5C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B6689B" w14:paraId="4A1AE6D8" w14:textId="77777777" w:rsidTr="00B33715">
        <w:tc>
          <w:tcPr>
            <w:tcW w:w="2808" w:type="dxa"/>
            <w:vAlign w:val="center"/>
          </w:tcPr>
          <w:p w14:paraId="1976D30B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1620" w:type="dxa"/>
          </w:tcPr>
          <w:p w14:paraId="7E8B01D1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&lt;&lt;Version number&gt;&gt;</w:t>
            </w:r>
          </w:p>
        </w:tc>
        <w:tc>
          <w:tcPr>
            <w:tcW w:w="540" w:type="dxa"/>
          </w:tcPr>
          <w:p w14:paraId="35D1B14D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88BB2E9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25B699D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7EF851F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AD2F557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5790" w:rsidRPr="00B6689B" w14:paraId="7EF63984" w14:textId="77777777" w:rsidTr="00B33715">
        <w:tc>
          <w:tcPr>
            <w:tcW w:w="2808" w:type="dxa"/>
            <w:vAlign w:val="center"/>
          </w:tcPr>
          <w:p w14:paraId="0516B6F4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537550E2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D8D9994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BE1FC53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799B660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5790" w:rsidRPr="00B6689B" w14:paraId="2BC2A16F" w14:textId="77777777" w:rsidTr="00B33715">
        <w:tc>
          <w:tcPr>
            <w:tcW w:w="2808" w:type="dxa"/>
            <w:vAlign w:val="center"/>
          </w:tcPr>
          <w:p w14:paraId="47098972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645B887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A64C6EF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7308748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5790" w:rsidRPr="00B6689B" w14:paraId="2E56A852" w14:textId="77777777" w:rsidTr="00B33715">
        <w:tc>
          <w:tcPr>
            <w:tcW w:w="2808" w:type="dxa"/>
          </w:tcPr>
          <w:p w14:paraId="64B7F5B7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6558018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AFC5A5C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E23613F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5790" w:rsidRPr="00B6689B" w14:paraId="307F8A75" w14:textId="77777777" w:rsidTr="00B33715">
        <w:tc>
          <w:tcPr>
            <w:tcW w:w="2808" w:type="dxa"/>
          </w:tcPr>
          <w:p w14:paraId="4D8423FC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D22E910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071EC99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D8E8B38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5790" w:rsidRPr="00B6689B" w14:paraId="3EABB1EE" w14:textId="77777777" w:rsidTr="00B33715">
        <w:tc>
          <w:tcPr>
            <w:tcW w:w="2808" w:type="dxa"/>
          </w:tcPr>
          <w:p w14:paraId="27EF7D4D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BC21E42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18D8944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DD7E652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5790" w:rsidRPr="00B6689B" w14:paraId="5751E9DE" w14:textId="77777777" w:rsidTr="00B33715">
        <w:tc>
          <w:tcPr>
            <w:tcW w:w="2808" w:type="dxa"/>
          </w:tcPr>
          <w:p w14:paraId="5BD5BEA4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Sign Off</w:t>
            </w:r>
          </w:p>
        </w:tc>
        <w:tc>
          <w:tcPr>
            <w:tcW w:w="1620" w:type="dxa"/>
          </w:tcPr>
          <w:p w14:paraId="31FF88D9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61B779E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BE23196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F95224E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85DA30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p w14:paraId="36105CE6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p w14:paraId="2CC8A7F7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Disclaimer: </w:t>
      </w:r>
    </w:p>
    <w:p w14:paraId="28E0825A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p w14:paraId="47F58572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The scope of the project ‘&lt;&lt;Project Name&gt;&gt;’ is restricted to the contents of this signed off use case.</w:t>
      </w:r>
      <w:r w:rsidRPr="00B6689B">
        <w:rPr>
          <w:rFonts w:ascii="Times New Roman" w:hAnsi="Times New Roman" w:cs="Times New Roman"/>
          <w:sz w:val="24"/>
          <w:szCs w:val="24"/>
        </w:rPr>
        <w:br w:type="page"/>
      </w:r>
    </w:p>
    <w:p w14:paraId="01DF32E8" w14:textId="77777777" w:rsidR="00DA1802" w:rsidRPr="00B6689B" w:rsidRDefault="00DA1802" w:rsidP="00DA1802">
      <w:pPr>
        <w:rPr>
          <w:rFonts w:ascii="Times New Roman" w:hAnsi="Times New Roman" w:cs="Times New Roman"/>
          <w:b/>
          <w:sz w:val="24"/>
          <w:szCs w:val="24"/>
        </w:rPr>
      </w:pPr>
      <w:r w:rsidRPr="00B6689B"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</w:p>
    <w:p w14:paraId="6AB0AA72" w14:textId="77777777" w:rsidR="00DA1802" w:rsidRPr="00B6689B" w:rsidRDefault="00DA1802" w:rsidP="006E53A2">
      <w:pPr>
        <w:pStyle w:val="ListParagraph"/>
        <w:numPr>
          <w:ilvl w:val="0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Use case Name 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  <w:t>4</w:t>
      </w:r>
      <w:r w:rsidRPr="00B6689B">
        <w:rPr>
          <w:rFonts w:ascii="Times New Roman" w:hAnsi="Times New Roman" w:cs="Times New Roman"/>
          <w:sz w:val="24"/>
          <w:szCs w:val="24"/>
        </w:rPr>
        <w:tab/>
      </w:r>
    </w:p>
    <w:p w14:paraId="1687D227" w14:textId="77777777" w:rsidR="00DA1802" w:rsidRPr="00B6689B" w:rsidRDefault="00DA1802" w:rsidP="006E53A2">
      <w:pPr>
        <w:pStyle w:val="ListParagraph"/>
        <w:numPr>
          <w:ilvl w:val="0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Actor(s)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  <w:t>4</w:t>
      </w:r>
    </w:p>
    <w:p w14:paraId="7395DA83" w14:textId="77777777" w:rsidR="00DA1802" w:rsidRPr="00B6689B" w:rsidRDefault="00DA1802" w:rsidP="006E53A2">
      <w:pPr>
        <w:pStyle w:val="ListParagraph"/>
        <w:numPr>
          <w:ilvl w:val="0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Preconditions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  <w:t>4</w:t>
      </w:r>
    </w:p>
    <w:p w14:paraId="56ECC435" w14:textId="77777777" w:rsidR="00DA1802" w:rsidRPr="00B6689B" w:rsidRDefault="00DA1802" w:rsidP="006E53A2">
      <w:pPr>
        <w:pStyle w:val="ListParagraph"/>
        <w:numPr>
          <w:ilvl w:val="0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Flow of events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  <w:t>4</w:t>
      </w:r>
    </w:p>
    <w:p w14:paraId="542FFF64" w14:textId="08CCBE93" w:rsidR="00DA1802" w:rsidRPr="00B6689B" w:rsidRDefault="00B6689B" w:rsidP="006E53A2">
      <w:pPr>
        <w:pStyle w:val="ListParagraph"/>
        <w:numPr>
          <w:ilvl w:val="1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Flow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A1802" w:rsidRPr="00B6689B">
        <w:rPr>
          <w:rFonts w:ascii="Times New Roman" w:hAnsi="Times New Roman" w:cs="Times New Roman"/>
          <w:sz w:val="24"/>
          <w:szCs w:val="24"/>
        </w:rPr>
        <w:t>4</w:t>
      </w:r>
    </w:p>
    <w:p w14:paraId="50658CDF" w14:textId="77777777" w:rsidR="00DA1802" w:rsidRPr="00B6689B" w:rsidRDefault="00DA1802" w:rsidP="006E53A2">
      <w:pPr>
        <w:pStyle w:val="ListParagraph"/>
        <w:numPr>
          <w:ilvl w:val="1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Alternate Flow 1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  <w:t>5</w:t>
      </w:r>
    </w:p>
    <w:p w14:paraId="62DA3647" w14:textId="77777777" w:rsidR="00DA1802" w:rsidRPr="00B6689B" w:rsidRDefault="00DA1802" w:rsidP="006E53A2">
      <w:pPr>
        <w:pStyle w:val="ListParagraph"/>
        <w:numPr>
          <w:ilvl w:val="0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Exception Flow</w:t>
      </w:r>
    </w:p>
    <w:p w14:paraId="686137E1" w14:textId="77777777" w:rsidR="00DA1802" w:rsidRPr="00B6689B" w:rsidRDefault="00DA1802" w:rsidP="006E53A2">
      <w:pPr>
        <w:pStyle w:val="ListParagraph"/>
        <w:numPr>
          <w:ilvl w:val="1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Exception Flow 1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  <w:t>5</w:t>
      </w:r>
    </w:p>
    <w:p w14:paraId="74A996C4" w14:textId="77777777" w:rsidR="00DA1802" w:rsidRPr="00B6689B" w:rsidRDefault="00DA1802" w:rsidP="006E53A2">
      <w:pPr>
        <w:pStyle w:val="ListParagraph"/>
        <w:numPr>
          <w:ilvl w:val="1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Exception Flow 2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  <w:t>5</w:t>
      </w:r>
      <w:r w:rsidRPr="00B6689B">
        <w:rPr>
          <w:rFonts w:ascii="Times New Roman" w:hAnsi="Times New Roman" w:cs="Times New Roman"/>
          <w:sz w:val="24"/>
          <w:szCs w:val="24"/>
        </w:rPr>
        <w:tab/>
      </w:r>
    </w:p>
    <w:p w14:paraId="2909C9DA" w14:textId="77777777" w:rsidR="00DA1802" w:rsidRPr="00B6689B" w:rsidRDefault="00DA1802" w:rsidP="006E53A2">
      <w:pPr>
        <w:pStyle w:val="ListParagraph"/>
        <w:numPr>
          <w:ilvl w:val="1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Exception Flow 3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  <w:t>6</w:t>
      </w:r>
    </w:p>
    <w:p w14:paraId="7791725B" w14:textId="77777777" w:rsidR="00DA1802" w:rsidRPr="00B6689B" w:rsidRDefault="00DA1802" w:rsidP="006E53A2">
      <w:pPr>
        <w:pStyle w:val="ListParagraph"/>
        <w:numPr>
          <w:ilvl w:val="1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Exception Flow 4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  <w:t>6</w:t>
      </w:r>
    </w:p>
    <w:p w14:paraId="21DCF5CF" w14:textId="77777777" w:rsidR="00DA1802" w:rsidRPr="00B6689B" w:rsidRDefault="00DA1802" w:rsidP="006E53A2">
      <w:pPr>
        <w:pStyle w:val="ListParagraph"/>
        <w:numPr>
          <w:ilvl w:val="1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Exception Flow 5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  <w:t>6</w:t>
      </w:r>
    </w:p>
    <w:p w14:paraId="34CEDDA4" w14:textId="77777777" w:rsidR="00DA1802" w:rsidRPr="00B6689B" w:rsidRDefault="00DA1802" w:rsidP="006E53A2">
      <w:pPr>
        <w:pStyle w:val="ListParagraph"/>
        <w:numPr>
          <w:ilvl w:val="0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Post Conditions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  <w:t>7</w:t>
      </w:r>
    </w:p>
    <w:p w14:paraId="7F19B571" w14:textId="77777777" w:rsidR="00DA1802" w:rsidRPr="00B6689B" w:rsidRDefault="00DA1802" w:rsidP="006E53A2">
      <w:pPr>
        <w:pStyle w:val="ListParagraph"/>
        <w:numPr>
          <w:ilvl w:val="0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Special Requirements</w:t>
      </w:r>
    </w:p>
    <w:p w14:paraId="18529A3A" w14:textId="77777777" w:rsidR="00DA1802" w:rsidRPr="00B6689B" w:rsidRDefault="00DA1802" w:rsidP="006E53A2">
      <w:pPr>
        <w:pStyle w:val="ListParagraph"/>
        <w:numPr>
          <w:ilvl w:val="1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Performance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  <w:t>7</w:t>
      </w:r>
    </w:p>
    <w:p w14:paraId="33F36562" w14:textId="77777777" w:rsidR="00DA1802" w:rsidRPr="00B6689B" w:rsidRDefault="00DA1802" w:rsidP="006E53A2">
      <w:pPr>
        <w:pStyle w:val="ListParagraph"/>
        <w:numPr>
          <w:ilvl w:val="1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Availability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  <w:t>7</w:t>
      </w:r>
      <w:r w:rsidRPr="00B6689B">
        <w:rPr>
          <w:rFonts w:ascii="Times New Roman" w:hAnsi="Times New Roman" w:cs="Times New Roman"/>
          <w:sz w:val="24"/>
          <w:szCs w:val="24"/>
        </w:rPr>
        <w:tab/>
      </w:r>
    </w:p>
    <w:p w14:paraId="1B8530ED" w14:textId="77777777" w:rsidR="00DA1802" w:rsidRPr="00B6689B" w:rsidRDefault="00DA1802" w:rsidP="006E53A2">
      <w:pPr>
        <w:pStyle w:val="ListParagraph"/>
        <w:numPr>
          <w:ilvl w:val="1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Business Rules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  <w:t>8</w:t>
      </w:r>
    </w:p>
    <w:p w14:paraId="5FB2C325" w14:textId="77777777" w:rsidR="00DA1802" w:rsidRPr="00B6689B" w:rsidRDefault="00DA1802" w:rsidP="006E53A2">
      <w:pPr>
        <w:pStyle w:val="ListParagraph"/>
        <w:numPr>
          <w:ilvl w:val="0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Diagrams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</w:p>
    <w:p w14:paraId="67F5547B" w14:textId="71CE2524" w:rsidR="00DA1802" w:rsidRPr="00B6689B" w:rsidRDefault="00B6689B" w:rsidP="006E53A2">
      <w:pPr>
        <w:pStyle w:val="ListParagraph"/>
        <w:numPr>
          <w:ilvl w:val="1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A1802" w:rsidRPr="00B6689B">
        <w:rPr>
          <w:rFonts w:ascii="Times New Roman" w:hAnsi="Times New Roman" w:cs="Times New Roman"/>
          <w:sz w:val="24"/>
          <w:szCs w:val="24"/>
        </w:rPr>
        <w:t>9</w:t>
      </w:r>
    </w:p>
    <w:p w14:paraId="49B6DE0E" w14:textId="77777777" w:rsidR="00DA1802" w:rsidRPr="00B6689B" w:rsidRDefault="00DA1802" w:rsidP="006E53A2">
      <w:pPr>
        <w:pStyle w:val="ListParagraph"/>
        <w:numPr>
          <w:ilvl w:val="2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For Successful Registration</w:t>
      </w:r>
      <w:r w:rsidRPr="00B6689B">
        <w:rPr>
          <w:rFonts w:ascii="Times New Roman" w:hAnsi="Times New Roman" w:cs="Times New Roman"/>
          <w:sz w:val="24"/>
          <w:szCs w:val="24"/>
        </w:rPr>
        <w:tab/>
        <w:t>9</w:t>
      </w:r>
    </w:p>
    <w:p w14:paraId="0771A418" w14:textId="77777777" w:rsidR="00DA1802" w:rsidRPr="00B6689B" w:rsidRDefault="00DA1802" w:rsidP="006E53A2">
      <w:pPr>
        <w:pStyle w:val="ListParagraph"/>
        <w:numPr>
          <w:ilvl w:val="0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Scenarios</w:t>
      </w:r>
    </w:p>
    <w:p w14:paraId="2DB0DA80" w14:textId="4FBD1ED6" w:rsidR="00DA1802" w:rsidRPr="00B6689B" w:rsidRDefault="00DA1802" w:rsidP="006E53A2">
      <w:pPr>
        <w:pStyle w:val="ListParagraph"/>
        <w:numPr>
          <w:ilvl w:val="1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Success Scenari</w:t>
      </w:r>
      <w:r w:rsidR="00B6689B">
        <w:rPr>
          <w:rFonts w:ascii="Times New Roman" w:hAnsi="Times New Roman" w:cs="Times New Roman"/>
          <w:sz w:val="24"/>
          <w:szCs w:val="24"/>
        </w:rPr>
        <w:t>os</w:t>
      </w:r>
      <w:r w:rsidR="00B6689B">
        <w:rPr>
          <w:rFonts w:ascii="Times New Roman" w:hAnsi="Times New Roman" w:cs="Times New Roman"/>
          <w:sz w:val="24"/>
          <w:szCs w:val="24"/>
        </w:rPr>
        <w:tab/>
      </w:r>
      <w:r w:rsidR="00B6689B">
        <w:rPr>
          <w:rFonts w:ascii="Times New Roman" w:hAnsi="Times New Roman" w:cs="Times New Roman"/>
          <w:sz w:val="24"/>
          <w:szCs w:val="24"/>
        </w:rPr>
        <w:tab/>
      </w:r>
      <w:r w:rsid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10</w:t>
      </w:r>
    </w:p>
    <w:p w14:paraId="74BB39A9" w14:textId="77777777" w:rsidR="00DA1802" w:rsidRPr="00B6689B" w:rsidRDefault="00DA1802" w:rsidP="006E53A2">
      <w:pPr>
        <w:pStyle w:val="ListParagraph"/>
        <w:numPr>
          <w:ilvl w:val="1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Failure Scenarios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  <w:t>10</w:t>
      </w:r>
    </w:p>
    <w:p w14:paraId="4DA00E71" w14:textId="77777777" w:rsidR="00DA1802" w:rsidRDefault="00DA1802" w:rsidP="006E53A2">
      <w:pPr>
        <w:pStyle w:val="ListParagraph"/>
        <w:numPr>
          <w:ilvl w:val="0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Issues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  <w:t>10</w:t>
      </w:r>
    </w:p>
    <w:p w14:paraId="2554D04F" w14:textId="38A613B9" w:rsidR="00B6689B" w:rsidRPr="00B6689B" w:rsidRDefault="00B6689B" w:rsidP="006E53A2">
      <w:pPr>
        <w:pStyle w:val="ListParagraph"/>
        <w:numPr>
          <w:ilvl w:val="0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Specifications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</w:p>
    <w:p w14:paraId="1056DD3F" w14:textId="3F580F12" w:rsidR="00DA1802" w:rsidRPr="00B6689B" w:rsidRDefault="00DA1802" w:rsidP="006E53A2">
      <w:pPr>
        <w:pStyle w:val="ListParagraph"/>
        <w:numPr>
          <w:ilvl w:val="0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A</w:t>
      </w:r>
      <w:r w:rsidR="00B6689B">
        <w:rPr>
          <w:rFonts w:ascii="Times New Roman" w:hAnsi="Times New Roman" w:cs="Times New Roman"/>
          <w:sz w:val="24"/>
          <w:szCs w:val="24"/>
        </w:rPr>
        <w:t xml:space="preserve">ssumptions </w:t>
      </w:r>
      <w:r w:rsidR="00B6689B">
        <w:rPr>
          <w:rFonts w:ascii="Times New Roman" w:hAnsi="Times New Roman" w:cs="Times New Roman"/>
          <w:sz w:val="24"/>
          <w:szCs w:val="24"/>
        </w:rPr>
        <w:tab/>
      </w:r>
      <w:r w:rsidR="00B6689B">
        <w:rPr>
          <w:rFonts w:ascii="Times New Roman" w:hAnsi="Times New Roman" w:cs="Times New Roman"/>
          <w:sz w:val="24"/>
          <w:szCs w:val="24"/>
        </w:rPr>
        <w:tab/>
      </w:r>
      <w:r w:rsidR="00B6689B">
        <w:rPr>
          <w:rFonts w:ascii="Times New Roman" w:hAnsi="Times New Roman" w:cs="Times New Roman"/>
          <w:sz w:val="24"/>
          <w:szCs w:val="24"/>
        </w:rPr>
        <w:tab/>
      </w:r>
      <w:r w:rsidR="00B6689B">
        <w:rPr>
          <w:rFonts w:ascii="Times New Roman" w:hAnsi="Times New Roman" w:cs="Times New Roman"/>
          <w:sz w:val="24"/>
          <w:szCs w:val="24"/>
        </w:rPr>
        <w:tab/>
      </w:r>
      <w:r w:rsidR="00B6689B">
        <w:rPr>
          <w:rFonts w:ascii="Times New Roman" w:hAnsi="Times New Roman" w:cs="Times New Roman"/>
          <w:sz w:val="24"/>
          <w:szCs w:val="24"/>
        </w:rPr>
        <w:tab/>
        <w:t>11</w:t>
      </w:r>
    </w:p>
    <w:p w14:paraId="6F726558" w14:textId="2D6CCD2C" w:rsidR="00DA1802" w:rsidRPr="00B6689B" w:rsidRDefault="00DA1802" w:rsidP="006E53A2">
      <w:pPr>
        <w:pStyle w:val="ListParagraph"/>
        <w:numPr>
          <w:ilvl w:val="0"/>
          <w:numId w:val="19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Revision</w:t>
      </w:r>
      <w:r w:rsidR="00B6689B">
        <w:rPr>
          <w:rFonts w:ascii="Times New Roman" w:hAnsi="Times New Roman" w:cs="Times New Roman"/>
          <w:sz w:val="24"/>
          <w:szCs w:val="24"/>
        </w:rPr>
        <w:t xml:space="preserve"> History of the work product</w:t>
      </w:r>
      <w:r w:rsidR="00B6689B">
        <w:rPr>
          <w:rFonts w:ascii="Times New Roman" w:hAnsi="Times New Roman" w:cs="Times New Roman"/>
          <w:sz w:val="24"/>
          <w:szCs w:val="24"/>
        </w:rPr>
        <w:tab/>
      </w:r>
      <w:r w:rsidR="00B6689B">
        <w:rPr>
          <w:rFonts w:ascii="Times New Roman" w:hAnsi="Times New Roman" w:cs="Times New Roman"/>
          <w:sz w:val="24"/>
          <w:szCs w:val="24"/>
        </w:rPr>
        <w:tab/>
        <w:t>12</w:t>
      </w:r>
    </w:p>
    <w:p w14:paraId="59FA5DA1" w14:textId="31D2DFC4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p w14:paraId="74E6C9D8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p w14:paraId="54DA6AF0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p w14:paraId="5A45629C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p w14:paraId="32E4EA51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p w14:paraId="12FDF1A2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p w14:paraId="332B7CEA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p w14:paraId="2663E52A" w14:textId="079E6098" w:rsidR="009F5790" w:rsidRPr="00B6689B" w:rsidRDefault="009F5790" w:rsidP="00B6689B">
      <w:pPr>
        <w:pStyle w:val="StyleHeading1H1Mainheading1Heading1Heading10Head1h1Sec"/>
      </w:pPr>
      <w:bookmarkStart w:id="1" w:name="_Toc144299909"/>
      <w:bookmarkStart w:id="2" w:name="_Toc145124997"/>
      <w:r w:rsidRPr="00B6689B">
        <w:br w:type="page"/>
      </w:r>
      <w:bookmarkStart w:id="3" w:name="_Toc165439502"/>
      <w:bookmarkStart w:id="4" w:name="_Toc186019611"/>
      <w:bookmarkStart w:id="5" w:name="_Toc302030199"/>
      <w:r w:rsidRPr="00B6689B">
        <w:lastRenderedPageBreak/>
        <w:t xml:space="preserve">Use Case Name: </w:t>
      </w:r>
      <w:bookmarkEnd w:id="1"/>
      <w:bookmarkEnd w:id="2"/>
      <w:bookmarkEnd w:id="3"/>
      <w:bookmarkEnd w:id="4"/>
      <w:bookmarkEnd w:id="5"/>
      <w:r w:rsidR="00763779" w:rsidRPr="00B6689B">
        <w:t>online banking</w:t>
      </w:r>
      <w:r w:rsidR="002732CE" w:rsidRPr="00B6689B">
        <w:t xml:space="preserve"> system</w:t>
      </w:r>
    </w:p>
    <w:p w14:paraId="615B5306" w14:textId="695774AF" w:rsidR="009F5790" w:rsidRPr="00B6689B" w:rsidRDefault="009F5790" w:rsidP="006A2465">
      <w:pPr>
        <w:pStyle w:val="BodyText"/>
        <w:rPr>
          <w:rFonts w:ascii="Times New Roman" w:hAnsi="Times New Roman"/>
          <w:sz w:val="24"/>
          <w:szCs w:val="24"/>
        </w:rPr>
      </w:pPr>
      <w:r w:rsidRPr="00B6689B">
        <w:rPr>
          <w:rFonts w:ascii="Times New Roman" w:hAnsi="Times New Roman"/>
          <w:sz w:val="24"/>
          <w:szCs w:val="24"/>
        </w:rPr>
        <w:t xml:space="preserve">Use Case ID:  </w:t>
      </w:r>
      <w:r w:rsidR="00730B48" w:rsidRPr="00B6689B">
        <w:rPr>
          <w:rFonts w:ascii="Times New Roman" w:hAnsi="Times New Roman"/>
          <w:sz w:val="24"/>
          <w:szCs w:val="24"/>
        </w:rPr>
        <w:t>HotelManagement_01</w:t>
      </w:r>
    </w:p>
    <w:p w14:paraId="078CF40F" w14:textId="77777777" w:rsidR="009F5790" w:rsidRPr="00B6689B" w:rsidRDefault="009F5790" w:rsidP="006A2465">
      <w:pPr>
        <w:pStyle w:val="BodyText"/>
        <w:rPr>
          <w:rFonts w:ascii="Times New Roman" w:hAnsi="Times New Roman"/>
          <w:sz w:val="24"/>
          <w:szCs w:val="24"/>
        </w:rPr>
      </w:pPr>
    </w:p>
    <w:p w14:paraId="457BA5FC" w14:textId="1D0BEE85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b/>
          <w:sz w:val="24"/>
          <w:szCs w:val="24"/>
        </w:rPr>
        <w:t>Brief Description:</w:t>
      </w:r>
      <w:r w:rsidRPr="00B6689B">
        <w:rPr>
          <w:rFonts w:ascii="Times New Roman" w:hAnsi="Times New Roman" w:cs="Times New Roman"/>
          <w:sz w:val="24"/>
          <w:szCs w:val="24"/>
        </w:rPr>
        <w:t xml:space="preserve"> </w:t>
      </w:r>
      <w:r w:rsidR="00730B48" w:rsidRPr="00B6689B">
        <w:rPr>
          <w:rFonts w:ascii="Times New Roman" w:hAnsi="Times New Roman" w:cs="Times New Roman"/>
          <w:sz w:val="24"/>
          <w:szCs w:val="24"/>
        </w:rPr>
        <w:t>This usecase describes about the hotel booking system.</w:t>
      </w:r>
    </w:p>
    <w:p w14:paraId="339B99C7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p w14:paraId="736729FA" w14:textId="4A6BD52B" w:rsidR="009F5790" w:rsidRPr="00B6689B" w:rsidRDefault="009F5790" w:rsidP="00B6689B">
      <w:pPr>
        <w:pStyle w:val="StyleHeading1H1Mainheading1Heading1Heading10Head1h1Sec"/>
      </w:pPr>
      <w:bookmarkStart w:id="6" w:name="_Toc144299910"/>
      <w:bookmarkStart w:id="7" w:name="_Toc145124998"/>
      <w:bookmarkStart w:id="8" w:name="_Toc165439503"/>
      <w:bookmarkStart w:id="9" w:name="_Toc186019612"/>
      <w:bookmarkStart w:id="10" w:name="_Toc302030200"/>
      <w:r w:rsidRPr="00B6689B">
        <w:t>Actor(s)</w:t>
      </w:r>
      <w:bookmarkEnd w:id="6"/>
      <w:bookmarkEnd w:id="7"/>
      <w:bookmarkEnd w:id="8"/>
      <w:bookmarkEnd w:id="9"/>
      <w:bookmarkEnd w:id="10"/>
    </w:p>
    <w:p w14:paraId="7E97C60D" w14:textId="61CA5A25" w:rsidR="00730B48" w:rsidRPr="00B6689B" w:rsidRDefault="00730B48" w:rsidP="006E53A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Admin</w:t>
      </w:r>
    </w:p>
    <w:p w14:paraId="22599588" w14:textId="2AF1322E" w:rsidR="00730B48" w:rsidRPr="00B6689B" w:rsidRDefault="00730B48" w:rsidP="006E53A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Hotel Management System</w:t>
      </w:r>
    </w:p>
    <w:p w14:paraId="24B7BD4B" w14:textId="01E7961C" w:rsidR="00730B48" w:rsidRPr="00B6689B" w:rsidRDefault="00730B48" w:rsidP="00730B48">
      <w:pPr>
        <w:rPr>
          <w:rFonts w:ascii="Times New Roman" w:hAnsi="Times New Roman" w:cs="Times New Roman"/>
          <w:sz w:val="24"/>
          <w:szCs w:val="24"/>
        </w:rPr>
      </w:pPr>
    </w:p>
    <w:p w14:paraId="36379E54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p w14:paraId="6AA8190C" w14:textId="5E36C851" w:rsidR="0007128F" w:rsidRPr="00B6689B" w:rsidRDefault="009F5790" w:rsidP="00B6689B">
      <w:pPr>
        <w:pStyle w:val="StyleHeading1H1Mainheading1Heading1Heading10Head1h1Sec"/>
      </w:pPr>
      <w:bookmarkStart w:id="11" w:name="_Toc144299911"/>
      <w:bookmarkStart w:id="12" w:name="_Toc145124999"/>
      <w:bookmarkStart w:id="13" w:name="_Toc165439504"/>
      <w:bookmarkStart w:id="14" w:name="_Toc186019613"/>
      <w:bookmarkStart w:id="15" w:name="_Toc302030201"/>
      <w:r w:rsidRPr="00B6689B">
        <w:t>Preconditions</w:t>
      </w:r>
      <w:bookmarkEnd w:id="11"/>
      <w:bookmarkEnd w:id="12"/>
      <w:bookmarkEnd w:id="13"/>
      <w:bookmarkEnd w:id="14"/>
      <w:bookmarkEnd w:id="15"/>
      <w:r w:rsidR="004D595C" w:rsidRPr="00B6689B">
        <w:t>.</w:t>
      </w:r>
    </w:p>
    <w:p w14:paraId="262C310D" w14:textId="4CB1A485" w:rsidR="00730B48" w:rsidRPr="00B6689B" w:rsidRDefault="004D595C" w:rsidP="006E53A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The employee has successfully login in to the t</w:t>
      </w:r>
      <w:r w:rsidR="00730B48" w:rsidRPr="00B6689B">
        <w:rPr>
          <w:rFonts w:ascii="Times New Roman" w:hAnsi="Times New Roman" w:cs="Times New Roman"/>
          <w:sz w:val="24"/>
          <w:szCs w:val="24"/>
        </w:rPr>
        <w:t xml:space="preserve">he site https:\\ </w:t>
      </w:r>
      <w:hyperlink r:id="rId11" w:history="1">
        <w:r w:rsidR="00730B48" w:rsidRPr="00B6689B">
          <w:rPr>
            <w:rStyle w:val="Hyperlink"/>
            <w:rFonts w:ascii="Times New Roman" w:hAnsi="Times New Roman" w:cs="Times New Roman"/>
            <w:sz w:val="24"/>
            <w:szCs w:val="24"/>
          </w:rPr>
          <w:t>http://ndafile:8081/Spring_Hotel/login.html</w:t>
        </w:r>
      </w:hyperlink>
    </w:p>
    <w:p w14:paraId="0254B912" w14:textId="1E62B6F8" w:rsidR="00730B48" w:rsidRPr="00B6689B" w:rsidRDefault="00730B48" w:rsidP="006E53A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The user must be the registered user if he/she is not a registered one than he/she has to login.</w:t>
      </w:r>
    </w:p>
    <w:p w14:paraId="5FFC8CDC" w14:textId="08628808" w:rsidR="009F5790" w:rsidRPr="00B6689B" w:rsidRDefault="0007128F" w:rsidP="006A2465">
      <w:p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76B4CB6E" w14:textId="79870F8C" w:rsidR="009F5790" w:rsidRPr="00B6689B" w:rsidRDefault="009F5790" w:rsidP="00B6689B">
      <w:pPr>
        <w:pStyle w:val="StyleHeading1H1Mainheading1Heading1Heading10Head1h1Sec"/>
      </w:pPr>
      <w:bookmarkStart w:id="16" w:name="_Toc144299912"/>
      <w:bookmarkStart w:id="17" w:name="_Toc145125000"/>
      <w:bookmarkStart w:id="18" w:name="_Toc165439505"/>
      <w:bookmarkStart w:id="19" w:name="_Toc186019614"/>
      <w:bookmarkStart w:id="20" w:name="_Toc302030202"/>
      <w:r w:rsidRPr="00B6689B">
        <w:t>Flow of Events</w:t>
      </w:r>
      <w:bookmarkEnd w:id="16"/>
      <w:bookmarkEnd w:id="17"/>
      <w:bookmarkEnd w:id="18"/>
      <w:bookmarkEnd w:id="19"/>
      <w:bookmarkEnd w:id="20"/>
    </w:p>
    <w:p w14:paraId="10ED304D" w14:textId="57AFB1E3" w:rsidR="009F5790" w:rsidRPr="00B6689B" w:rsidRDefault="009F5790" w:rsidP="00B6689B">
      <w:pPr>
        <w:pStyle w:val="StyleHeading2Sub-headingH2ChapterNumberAppendixLetterchnh"/>
      </w:pPr>
      <w:bookmarkStart w:id="21" w:name="_Toc144299913"/>
      <w:bookmarkStart w:id="22" w:name="_Toc145125001"/>
      <w:bookmarkStart w:id="23" w:name="_Toc165439506"/>
      <w:bookmarkStart w:id="24" w:name="_Toc186019615"/>
      <w:bookmarkStart w:id="25" w:name="_Toc216505519"/>
      <w:bookmarkStart w:id="26" w:name="_Toc302030203"/>
      <w:r w:rsidRPr="00B6689B">
        <w:t>4.1  Basic Flow</w:t>
      </w:r>
      <w:bookmarkEnd w:id="21"/>
      <w:bookmarkEnd w:id="22"/>
      <w:bookmarkEnd w:id="23"/>
      <w:bookmarkEnd w:id="24"/>
      <w:bookmarkEnd w:id="25"/>
      <w:bookmarkEnd w:id="26"/>
    </w:p>
    <w:p w14:paraId="3DC5690E" w14:textId="02B5AEF9" w:rsidR="00513662" w:rsidRPr="00B6689B" w:rsidRDefault="00CE228C" w:rsidP="00B6689B">
      <w:pPr>
        <w:pStyle w:val="StyleHeading2Sub-headingH2ChapterNumberAppendixLetterchnh"/>
      </w:pPr>
      <w:r w:rsidRPr="00B6689B">
        <w:t xml:space="preserve">   </w:t>
      </w:r>
    </w:p>
    <w:p w14:paraId="6F83F654" w14:textId="154A68E6" w:rsidR="00513662" w:rsidRPr="00B6689B" w:rsidRDefault="00866B9E" w:rsidP="006A2465">
      <w:pPr>
        <w:pStyle w:val="Footer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5790" w:rsidRPr="00B6689B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730B48" w:rsidRPr="00B6689B">
        <w:rPr>
          <w:rFonts w:ascii="Times New Roman" w:hAnsi="Times New Roman" w:cs="Times New Roman"/>
          <w:sz w:val="24"/>
          <w:szCs w:val="24"/>
        </w:rPr>
        <w:t>Successful Registration</w:t>
      </w:r>
    </w:p>
    <w:p w14:paraId="37B2B0EB" w14:textId="77777777" w:rsidR="00B06D65" w:rsidRPr="00B6689B" w:rsidRDefault="00B06D65" w:rsidP="006A2465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4E9CBBD4" w14:textId="0A6972EA" w:rsidR="00730B48" w:rsidRPr="00B6689B" w:rsidRDefault="00730B48" w:rsidP="006E53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Login into the </w:t>
      </w:r>
      <w:hyperlink r:id="rId12" w:history="1">
        <w:r w:rsidRPr="00B6689B">
          <w:rPr>
            <w:rStyle w:val="Hyperlink"/>
            <w:rFonts w:ascii="Times New Roman" w:hAnsi="Times New Roman" w:cs="Times New Roman"/>
            <w:sz w:val="24"/>
            <w:szCs w:val="24"/>
          </w:rPr>
          <w:t>http://ndafile:8081/Spring_Hotel/login.html</w:t>
        </w:r>
      </w:hyperlink>
    </w:p>
    <w:p w14:paraId="665429DA" w14:textId="58EC5B27" w:rsidR="00730B48" w:rsidRPr="00B6689B" w:rsidRDefault="00730B48" w:rsidP="006E53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User enters </w:t>
      </w:r>
      <w:r w:rsidR="0021108B" w:rsidRPr="00B6689B">
        <w:rPr>
          <w:rFonts w:ascii="Times New Roman" w:hAnsi="Times New Roman" w:cs="Times New Roman"/>
          <w:sz w:val="24"/>
          <w:szCs w:val="24"/>
        </w:rPr>
        <w:t>Name</w:t>
      </w:r>
    </w:p>
    <w:p w14:paraId="76322BD8" w14:textId="74A04F41" w:rsidR="0021108B" w:rsidRPr="00B6689B" w:rsidRDefault="0021108B" w:rsidP="006E53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UserID</w:t>
      </w:r>
    </w:p>
    <w:p w14:paraId="1F37A995" w14:textId="3887DB16" w:rsidR="0021108B" w:rsidRPr="00B6689B" w:rsidRDefault="0021108B" w:rsidP="006E53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Mobile no.</w:t>
      </w:r>
    </w:p>
    <w:p w14:paraId="5F541A75" w14:textId="6AA87820" w:rsidR="0021108B" w:rsidRPr="00B6689B" w:rsidRDefault="0021108B" w:rsidP="006E53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Phone.</w:t>
      </w:r>
    </w:p>
    <w:p w14:paraId="5C155391" w14:textId="183518A4" w:rsidR="0021108B" w:rsidRPr="00B6689B" w:rsidRDefault="0021108B" w:rsidP="006E53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Address.</w:t>
      </w:r>
    </w:p>
    <w:p w14:paraId="2C60CA13" w14:textId="1DE19E5F" w:rsidR="0021108B" w:rsidRPr="00B6689B" w:rsidRDefault="0021108B" w:rsidP="006E53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Email.</w:t>
      </w:r>
    </w:p>
    <w:p w14:paraId="450D5DE5" w14:textId="762C4C62" w:rsidR="0021108B" w:rsidRPr="00B6689B" w:rsidRDefault="0021108B" w:rsidP="006E53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Password.</w:t>
      </w:r>
    </w:p>
    <w:p w14:paraId="2CD8045E" w14:textId="1C7B3B52" w:rsidR="0021108B" w:rsidRPr="00B6689B" w:rsidRDefault="0021108B" w:rsidP="006E53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Retype Password.</w:t>
      </w:r>
    </w:p>
    <w:p w14:paraId="47FF07F8" w14:textId="2727157A" w:rsidR="0021108B" w:rsidRPr="00B6689B" w:rsidRDefault="0021108B" w:rsidP="006E53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lastRenderedPageBreak/>
        <w:t>User clicks on Submit.</w:t>
      </w:r>
    </w:p>
    <w:p w14:paraId="0A6A32AF" w14:textId="6E39400F" w:rsidR="0021108B" w:rsidRPr="00B6689B" w:rsidRDefault="0021108B" w:rsidP="006E53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After clicking on the button, message will get displayed “Request submitted”.</w:t>
      </w:r>
    </w:p>
    <w:p w14:paraId="1BCFD2B2" w14:textId="18B6B5AA" w:rsidR="00032EBA" w:rsidRPr="00B6689B" w:rsidRDefault="00032EBA" w:rsidP="00730B48">
      <w:pPr>
        <w:rPr>
          <w:rFonts w:ascii="Times New Roman" w:hAnsi="Times New Roman" w:cs="Times New Roman"/>
          <w:sz w:val="24"/>
          <w:szCs w:val="24"/>
        </w:rPr>
      </w:pPr>
    </w:p>
    <w:p w14:paraId="45F103CF" w14:textId="77777777" w:rsidR="00D85DB9" w:rsidRPr="00B6689B" w:rsidRDefault="00D85DB9" w:rsidP="006A2465">
      <w:pPr>
        <w:rPr>
          <w:rFonts w:ascii="Times New Roman" w:hAnsi="Times New Roman" w:cs="Times New Roman"/>
          <w:sz w:val="24"/>
          <w:szCs w:val="24"/>
        </w:rPr>
      </w:pPr>
    </w:p>
    <w:p w14:paraId="4A2BE58E" w14:textId="77777777" w:rsidR="00D85DB9" w:rsidRPr="00B6689B" w:rsidRDefault="00D85DB9" w:rsidP="006A2465">
      <w:pPr>
        <w:rPr>
          <w:rFonts w:ascii="Times New Roman" w:hAnsi="Times New Roman" w:cs="Times New Roman"/>
          <w:sz w:val="24"/>
          <w:szCs w:val="24"/>
        </w:rPr>
      </w:pPr>
    </w:p>
    <w:p w14:paraId="11124BC2" w14:textId="77777777" w:rsidR="00D85DB9" w:rsidRPr="00B6689B" w:rsidRDefault="00D85DB9" w:rsidP="006A2465">
      <w:pPr>
        <w:rPr>
          <w:rFonts w:ascii="Times New Roman" w:hAnsi="Times New Roman" w:cs="Times New Roman"/>
          <w:sz w:val="24"/>
          <w:szCs w:val="24"/>
        </w:rPr>
      </w:pPr>
    </w:p>
    <w:p w14:paraId="05F11CC9" w14:textId="77777777" w:rsidR="00D85DB9" w:rsidRPr="00B6689B" w:rsidRDefault="00D85DB9" w:rsidP="006A2465">
      <w:pPr>
        <w:rPr>
          <w:rFonts w:ascii="Times New Roman" w:hAnsi="Times New Roman" w:cs="Times New Roman"/>
          <w:sz w:val="24"/>
          <w:szCs w:val="24"/>
        </w:rPr>
      </w:pPr>
    </w:p>
    <w:p w14:paraId="05A9DD10" w14:textId="77777777" w:rsidR="002A46FA" w:rsidRPr="00B6689B" w:rsidRDefault="002A46FA" w:rsidP="006A2465">
      <w:pPr>
        <w:rPr>
          <w:rFonts w:ascii="Times New Roman" w:hAnsi="Times New Roman" w:cs="Times New Roman"/>
          <w:sz w:val="24"/>
          <w:szCs w:val="24"/>
        </w:rPr>
      </w:pPr>
    </w:p>
    <w:p w14:paraId="078DBFF3" w14:textId="08B72892" w:rsidR="009F5790" w:rsidRPr="00B6689B" w:rsidRDefault="009F5790" w:rsidP="00B6689B">
      <w:pPr>
        <w:pStyle w:val="StyleHeading2Sub-headingH2ChapterNumberAppendixLetterchnh"/>
        <w:numPr>
          <w:ilvl w:val="1"/>
          <w:numId w:val="6"/>
        </w:numPr>
      </w:pPr>
      <w:bookmarkStart w:id="27" w:name="_Toc141844799"/>
      <w:bookmarkStart w:id="28" w:name="_Toc143500966"/>
      <w:bookmarkStart w:id="29" w:name="_Toc144299914"/>
      <w:bookmarkStart w:id="30" w:name="_Toc145125002"/>
      <w:bookmarkStart w:id="31" w:name="_Toc165439507"/>
      <w:bookmarkStart w:id="32" w:name="_Toc186019616"/>
      <w:bookmarkStart w:id="33" w:name="_Toc216505520"/>
      <w:bookmarkStart w:id="34" w:name="_Toc302030204"/>
      <w:r w:rsidRPr="00B6689B">
        <w:t>Alternative Flow</w:t>
      </w:r>
      <w:bookmarkEnd w:id="27"/>
      <w:bookmarkEnd w:id="28"/>
      <w:bookmarkEnd w:id="29"/>
      <w:r w:rsidRPr="00B6689B">
        <w:t>s</w:t>
      </w:r>
      <w:bookmarkEnd w:id="30"/>
      <w:bookmarkEnd w:id="31"/>
      <w:bookmarkEnd w:id="32"/>
      <w:bookmarkEnd w:id="33"/>
      <w:bookmarkEnd w:id="34"/>
    </w:p>
    <w:p w14:paraId="54D5468F" w14:textId="77777777" w:rsidR="009F5790" w:rsidRPr="00B6689B" w:rsidRDefault="009F5790" w:rsidP="006A2465">
      <w:pPr>
        <w:pStyle w:val="infoblue"/>
        <w:rPr>
          <w:rFonts w:ascii="Times New Roman" w:hAnsi="Times New Roman"/>
          <w:sz w:val="24"/>
          <w:szCs w:val="24"/>
        </w:rPr>
      </w:pPr>
    </w:p>
    <w:p w14:paraId="6B8933E4" w14:textId="139FC26F" w:rsidR="00B67E7B" w:rsidRPr="00B6689B" w:rsidRDefault="00AF20B3" w:rsidP="00B6689B">
      <w:pPr>
        <w:pStyle w:val="StyleHeading2Sub-headingH2ChapterNumberAppendixLetterchnh"/>
      </w:pPr>
      <w:r w:rsidRPr="00B6689B">
        <w:t>Alternate Flow 1</w:t>
      </w:r>
      <w:r w:rsidR="00B67E7B" w:rsidRPr="00B6689B">
        <w:t xml:space="preserve">: </w:t>
      </w:r>
      <w:r w:rsidR="0021108B" w:rsidRPr="00B6689B">
        <w:t>Successful registration</w:t>
      </w:r>
    </w:p>
    <w:p w14:paraId="02848BB7" w14:textId="77777777" w:rsidR="0021108B" w:rsidRPr="00B6689B" w:rsidRDefault="0021108B" w:rsidP="0021108B">
      <w:pPr>
        <w:pStyle w:val="Footer"/>
        <w:rPr>
          <w:rFonts w:ascii="Times New Roman" w:hAnsi="Times New Roman" w:cs="Times New Roman"/>
          <w:sz w:val="24"/>
          <w:szCs w:val="24"/>
        </w:rPr>
      </w:pPr>
      <w:bookmarkStart w:id="35" w:name="_Toc165439508"/>
      <w:bookmarkStart w:id="36" w:name="_Toc186019617"/>
      <w:bookmarkStart w:id="37" w:name="_Toc216505521"/>
      <w:bookmarkStart w:id="38" w:name="_Toc302030205"/>
      <w:bookmarkStart w:id="39" w:name="_Toc141844800"/>
      <w:bookmarkStart w:id="40" w:name="_Toc143500967"/>
      <w:bookmarkStart w:id="41" w:name="_Toc144299918"/>
      <w:bookmarkStart w:id="42" w:name="_Toc145125005"/>
    </w:p>
    <w:p w14:paraId="31F096DD" w14:textId="77777777" w:rsidR="0021108B" w:rsidRPr="00B6689B" w:rsidRDefault="0021108B" w:rsidP="006E53A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Login into the </w:t>
      </w:r>
      <w:hyperlink r:id="rId13" w:history="1">
        <w:r w:rsidRPr="00B6689B">
          <w:rPr>
            <w:rStyle w:val="Hyperlink"/>
            <w:rFonts w:ascii="Times New Roman" w:hAnsi="Times New Roman" w:cs="Times New Roman"/>
            <w:sz w:val="24"/>
            <w:szCs w:val="24"/>
          </w:rPr>
          <w:t>http://ndafile:8081/Spring_Hotel/login.html</w:t>
        </w:r>
      </w:hyperlink>
    </w:p>
    <w:p w14:paraId="75D87CA4" w14:textId="77777777" w:rsidR="0021108B" w:rsidRPr="00B6689B" w:rsidRDefault="0021108B" w:rsidP="006E53A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Name</w:t>
      </w:r>
    </w:p>
    <w:p w14:paraId="0D32A70D" w14:textId="77777777" w:rsidR="0021108B" w:rsidRPr="00B6689B" w:rsidRDefault="0021108B" w:rsidP="006E53A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UserID</w:t>
      </w:r>
    </w:p>
    <w:p w14:paraId="6B3F60C8" w14:textId="77777777" w:rsidR="0021108B" w:rsidRPr="00B6689B" w:rsidRDefault="0021108B" w:rsidP="006E53A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Mobile no.</w:t>
      </w:r>
    </w:p>
    <w:p w14:paraId="76C0FE52" w14:textId="77777777" w:rsidR="0021108B" w:rsidRPr="00B6689B" w:rsidRDefault="0021108B" w:rsidP="006E53A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Address.</w:t>
      </w:r>
    </w:p>
    <w:p w14:paraId="64E99396" w14:textId="77777777" w:rsidR="0021108B" w:rsidRPr="00B6689B" w:rsidRDefault="0021108B" w:rsidP="006E53A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Email.</w:t>
      </w:r>
    </w:p>
    <w:p w14:paraId="6FCFCECF" w14:textId="77777777" w:rsidR="0021108B" w:rsidRPr="00B6689B" w:rsidRDefault="0021108B" w:rsidP="006E53A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Password.</w:t>
      </w:r>
    </w:p>
    <w:p w14:paraId="123DDBEE" w14:textId="77777777" w:rsidR="0021108B" w:rsidRPr="00B6689B" w:rsidRDefault="0021108B" w:rsidP="006E53A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Retype Password.</w:t>
      </w:r>
    </w:p>
    <w:p w14:paraId="6A2AEF55" w14:textId="77777777" w:rsidR="0021108B" w:rsidRPr="00B6689B" w:rsidRDefault="0021108B" w:rsidP="006E53A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clicks on Submit.</w:t>
      </w:r>
    </w:p>
    <w:p w14:paraId="54415097" w14:textId="77777777" w:rsidR="0021108B" w:rsidRPr="00B6689B" w:rsidRDefault="0021108B" w:rsidP="006E53A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After clicking on the button, message will get displayed “Request submitted”.</w:t>
      </w:r>
    </w:p>
    <w:p w14:paraId="0C2C80B9" w14:textId="415425F7" w:rsidR="0021108B" w:rsidRPr="00B6689B" w:rsidRDefault="0021108B" w:rsidP="0021108B">
      <w:pPr>
        <w:ind w:left="360"/>
        <w:rPr>
          <w:rFonts w:ascii="Times New Roman" w:hAnsi="Times New Roman" w:cs="Times New Roman"/>
          <w:sz w:val="24"/>
          <w:szCs w:val="24"/>
        </w:rPr>
      </w:pPr>
    </w:p>
    <w:bookmarkEnd w:id="35"/>
    <w:bookmarkEnd w:id="36"/>
    <w:bookmarkEnd w:id="37"/>
    <w:bookmarkEnd w:id="38"/>
    <w:p w14:paraId="11ED2495" w14:textId="56F70401" w:rsidR="00AF20B3" w:rsidRPr="00B6689B" w:rsidRDefault="00DA1802" w:rsidP="00B6689B">
      <w:pPr>
        <w:pStyle w:val="StyleHeading2Sub-headingH2ChapterNumberAppendixLetterchnh"/>
      </w:pPr>
      <w:r w:rsidRPr="00B6689B">
        <w:t>EXCEPTION FLOW</w:t>
      </w:r>
    </w:p>
    <w:p w14:paraId="16FAF4EF" w14:textId="01E5912F" w:rsidR="002B1A21" w:rsidRPr="00B6689B" w:rsidRDefault="002B1A21" w:rsidP="00B6689B">
      <w:pPr>
        <w:pStyle w:val="StyleHeading2Sub-headingH2ChapterNumberAppendixLetterchnh"/>
      </w:pPr>
      <w:r w:rsidRPr="00B6689B">
        <w:t xml:space="preserve">Exception Flow  1: </w:t>
      </w:r>
      <w:r w:rsidR="005C2E61" w:rsidRPr="00B6689B">
        <w:t>unsu</w:t>
      </w:r>
      <w:r w:rsidR="0021108B" w:rsidRPr="00B6689B">
        <w:t>ccessful registrtaion due to userid</w:t>
      </w:r>
    </w:p>
    <w:p w14:paraId="08468C78" w14:textId="77777777" w:rsidR="0021108B" w:rsidRPr="00B6689B" w:rsidRDefault="0021108B" w:rsidP="0021108B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15878DFF" w14:textId="77777777" w:rsidR="0021108B" w:rsidRPr="00B6689B" w:rsidRDefault="0021108B" w:rsidP="006E53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Login into the </w:t>
      </w:r>
      <w:hyperlink r:id="rId14" w:history="1">
        <w:r w:rsidRPr="00B6689B">
          <w:rPr>
            <w:rStyle w:val="Hyperlink"/>
            <w:rFonts w:ascii="Times New Roman" w:hAnsi="Times New Roman" w:cs="Times New Roman"/>
            <w:sz w:val="24"/>
            <w:szCs w:val="24"/>
          </w:rPr>
          <w:t>http://ndafile:8081/Spring_Hotel/login.html</w:t>
        </w:r>
      </w:hyperlink>
    </w:p>
    <w:p w14:paraId="0C5F1E2C" w14:textId="77777777" w:rsidR="0021108B" w:rsidRPr="00B6689B" w:rsidRDefault="0021108B" w:rsidP="006E53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Name</w:t>
      </w:r>
    </w:p>
    <w:p w14:paraId="381529BE" w14:textId="7C33FF77" w:rsidR="0021108B" w:rsidRPr="00B6689B" w:rsidRDefault="0021108B" w:rsidP="006E53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invalid UserID</w:t>
      </w:r>
    </w:p>
    <w:p w14:paraId="1EEF3ADD" w14:textId="77777777" w:rsidR="0021108B" w:rsidRPr="00B6689B" w:rsidRDefault="0021108B" w:rsidP="006E53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Mobile no.</w:t>
      </w:r>
    </w:p>
    <w:p w14:paraId="5AB1E5C8" w14:textId="77777777" w:rsidR="0021108B" w:rsidRPr="00B6689B" w:rsidRDefault="0021108B" w:rsidP="006E53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Phone.</w:t>
      </w:r>
    </w:p>
    <w:p w14:paraId="75C91E04" w14:textId="77777777" w:rsidR="0021108B" w:rsidRPr="00B6689B" w:rsidRDefault="0021108B" w:rsidP="006E53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Address.</w:t>
      </w:r>
    </w:p>
    <w:p w14:paraId="3F918307" w14:textId="77777777" w:rsidR="0021108B" w:rsidRPr="00B6689B" w:rsidRDefault="0021108B" w:rsidP="006E53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Email.</w:t>
      </w:r>
    </w:p>
    <w:p w14:paraId="4C5C7BE2" w14:textId="77777777" w:rsidR="0021108B" w:rsidRPr="00B6689B" w:rsidRDefault="0021108B" w:rsidP="006E53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Password.</w:t>
      </w:r>
    </w:p>
    <w:p w14:paraId="13096CDD" w14:textId="77777777" w:rsidR="0021108B" w:rsidRPr="00B6689B" w:rsidRDefault="0021108B" w:rsidP="006E53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lastRenderedPageBreak/>
        <w:t>User enters Retype Password.</w:t>
      </w:r>
    </w:p>
    <w:p w14:paraId="6BA21301" w14:textId="77777777" w:rsidR="0021108B" w:rsidRPr="00B6689B" w:rsidRDefault="0021108B" w:rsidP="006E53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clicks on Submit.</w:t>
      </w:r>
    </w:p>
    <w:p w14:paraId="31DE8AD9" w14:textId="0CAC30BB" w:rsidR="00DE1D6C" w:rsidRPr="00B6689B" w:rsidRDefault="0021108B" w:rsidP="006E53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After clicking on the button, error message will get displayed “UserID is allocated to someone else”.</w:t>
      </w:r>
    </w:p>
    <w:p w14:paraId="3D47347A" w14:textId="77777777" w:rsidR="00960EDF" w:rsidRPr="00B6689B" w:rsidRDefault="00960EDF" w:rsidP="006A24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9A9CC5" w14:textId="11F4690C" w:rsidR="00F9425C" w:rsidRPr="00B6689B" w:rsidRDefault="00960EDF" w:rsidP="00B6689B">
      <w:pPr>
        <w:pStyle w:val="StyleHeading2Sub-headingH2ChapterNumberAppendixLetterchnh"/>
      </w:pPr>
      <w:r w:rsidRPr="00B6689B">
        <w:t>Exception Flow  2</w:t>
      </w:r>
      <w:r w:rsidR="00F9425C" w:rsidRPr="00B6689B">
        <w:t xml:space="preserve"> </w:t>
      </w:r>
      <w:r w:rsidR="0021108B" w:rsidRPr="00B6689B">
        <w:t>:unsuccessful registration due to mobile number.</w:t>
      </w:r>
    </w:p>
    <w:p w14:paraId="24B1E655" w14:textId="77777777" w:rsidR="0021108B" w:rsidRPr="00B6689B" w:rsidRDefault="0021108B" w:rsidP="0021108B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57DE0745" w14:textId="77777777" w:rsidR="0021108B" w:rsidRPr="00B6689B" w:rsidRDefault="0021108B" w:rsidP="006E53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Login into the </w:t>
      </w:r>
      <w:hyperlink r:id="rId15" w:history="1">
        <w:r w:rsidRPr="00B6689B">
          <w:rPr>
            <w:rStyle w:val="Hyperlink"/>
            <w:rFonts w:ascii="Times New Roman" w:hAnsi="Times New Roman" w:cs="Times New Roman"/>
            <w:sz w:val="24"/>
            <w:szCs w:val="24"/>
          </w:rPr>
          <w:t>http://ndafile:8081/Spring_Hotel/login.html</w:t>
        </w:r>
      </w:hyperlink>
    </w:p>
    <w:p w14:paraId="7BC9CB56" w14:textId="77777777" w:rsidR="0021108B" w:rsidRPr="00B6689B" w:rsidRDefault="0021108B" w:rsidP="006E53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Name</w:t>
      </w:r>
    </w:p>
    <w:p w14:paraId="078AAA51" w14:textId="77777777" w:rsidR="0021108B" w:rsidRPr="00B6689B" w:rsidRDefault="0021108B" w:rsidP="006E53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UserID</w:t>
      </w:r>
    </w:p>
    <w:p w14:paraId="6DB49381" w14:textId="77791BFF" w:rsidR="0021108B" w:rsidRPr="00B6689B" w:rsidRDefault="0021108B" w:rsidP="006E53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invalid Mobile no.</w:t>
      </w:r>
    </w:p>
    <w:p w14:paraId="438BB0E7" w14:textId="77777777" w:rsidR="0021108B" w:rsidRPr="00B6689B" w:rsidRDefault="0021108B" w:rsidP="006E53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Phone.</w:t>
      </w:r>
    </w:p>
    <w:p w14:paraId="610E5D44" w14:textId="77777777" w:rsidR="0021108B" w:rsidRPr="00B6689B" w:rsidRDefault="0021108B" w:rsidP="006E53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Address.</w:t>
      </w:r>
    </w:p>
    <w:p w14:paraId="7F1CE140" w14:textId="77777777" w:rsidR="0021108B" w:rsidRPr="00B6689B" w:rsidRDefault="0021108B" w:rsidP="006E53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Email.</w:t>
      </w:r>
    </w:p>
    <w:p w14:paraId="11FA5581" w14:textId="77777777" w:rsidR="0021108B" w:rsidRPr="00B6689B" w:rsidRDefault="0021108B" w:rsidP="006E53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Password.</w:t>
      </w:r>
    </w:p>
    <w:p w14:paraId="4BAEF614" w14:textId="77777777" w:rsidR="0021108B" w:rsidRPr="00B6689B" w:rsidRDefault="0021108B" w:rsidP="006E53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Retype Password.</w:t>
      </w:r>
    </w:p>
    <w:p w14:paraId="12232A4C" w14:textId="77777777" w:rsidR="0021108B" w:rsidRPr="00B6689B" w:rsidRDefault="0021108B" w:rsidP="006E53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clicks on Submit.</w:t>
      </w:r>
    </w:p>
    <w:p w14:paraId="6A1A4E98" w14:textId="644AA5BB" w:rsidR="0021108B" w:rsidRPr="00B6689B" w:rsidRDefault="0021108B" w:rsidP="006E53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After clicking on the button, error message will get displayed that “Please enter 10 digit mobile number”.</w:t>
      </w:r>
    </w:p>
    <w:p w14:paraId="0E4604C6" w14:textId="77777777" w:rsidR="0021108B" w:rsidRPr="00B6689B" w:rsidRDefault="0021108B" w:rsidP="0021108B">
      <w:pPr>
        <w:rPr>
          <w:rFonts w:ascii="Times New Roman" w:hAnsi="Times New Roman" w:cs="Times New Roman"/>
          <w:sz w:val="24"/>
          <w:szCs w:val="24"/>
        </w:rPr>
      </w:pPr>
    </w:p>
    <w:p w14:paraId="6FB4F2E6" w14:textId="77777777" w:rsidR="00960EDF" w:rsidRPr="00B6689B" w:rsidRDefault="00960EDF" w:rsidP="006A24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0B4FD3" w14:textId="296A0127" w:rsidR="002B1A21" w:rsidRPr="00B6689B" w:rsidRDefault="00960EDF" w:rsidP="00B6689B">
      <w:pPr>
        <w:pStyle w:val="StyleHeading2Sub-headingH2ChapterNumberAppendixLetterchnh"/>
      </w:pPr>
      <w:bookmarkStart w:id="43" w:name="_Toc458764038"/>
      <w:r w:rsidRPr="00B6689B">
        <w:t>Exception Flow 3</w:t>
      </w:r>
      <w:r w:rsidR="002B1A21" w:rsidRPr="00B6689B">
        <w:t>: Web Server Down</w:t>
      </w:r>
      <w:bookmarkEnd w:id="43"/>
    </w:p>
    <w:p w14:paraId="03696371" w14:textId="77777777" w:rsidR="0021108B" w:rsidRPr="00B6689B" w:rsidRDefault="0021108B" w:rsidP="006E53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Login into the </w:t>
      </w:r>
      <w:hyperlink r:id="rId16" w:history="1">
        <w:r w:rsidRPr="00B6689B">
          <w:rPr>
            <w:rStyle w:val="Hyperlink"/>
            <w:rFonts w:ascii="Times New Roman" w:hAnsi="Times New Roman" w:cs="Times New Roman"/>
            <w:sz w:val="24"/>
            <w:szCs w:val="24"/>
          </w:rPr>
          <w:t>http://ndafile:8081/Spring_Hotel/login.html</w:t>
        </w:r>
      </w:hyperlink>
    </w:p>
    <w:p w14:paraId="7D1893FA" w14:textId="77777777" w:rsidR="0021108B" w:rsidRPr="00B6689B" w:rsidRDefault="0021108B" w:rsidP="006E53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Name</w:t>
      </w:r>
    </w:p>
    <w:p w14:paraId="32F1EB49" w14:textId="77777777" w:rsidR="0021108B" w:rsidRPr="00B6689B" w:rsidRDefault="0021108B" w:rsidP="006E53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UserID</w:t>
      </w:r>
    </w:p>
    <w:p w14:paraId="05DC26F7" w14:textId="77777777" w:rsidR="0021108B" w:rsidRPr="00B6689B" w:rsidRDefault="0021108B" w:rsidP="006E53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Mobile no.</w:t>
      </w:r>
    </w:p>
    <w:p w14:paraId="69CF843B" w14:textId="77777777" w:rsidR="0021108B" w:rsidRPr="00B6689B" w:rsidRDefault="0021108B" w:rsidP="006E53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Phone.</w:t>
      </w:r>
    </w:p>
    <w:p w14:paraId="5910B59B" w14:textId="77777777" w:rsidR="0021108B" w:rsidRPr="00B6689B" w:rsidRDefault="0021108B" w:rsidP="006E53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Address.</w:t>
      </w:r>
    </w:p>
    <w:p w14:paraId="23E2FD8E" w14:textId="77777777" w:rsidR="002B1A21" w:rsidRPr="00B6689B" w:rsidRDefault="002B1A21" w:rsidP="006E53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The system displays an error message regarding web server unavailability problem</w:t>
      </w:r>
    </w:p>
    <w:p w14:paraId="5625E615" w14:textId="3B4A47C6" w:rsidR="002B1A21" w:rsidRPr="00B6689B" w:rsidRDefault="00960EDF" w:rsidP="00B6689B">
      <w:pPr>
        <w:pStyle w:val="StyleHeading2Sub-headingH2ChapterNumberAppendixLetterchnh"/>
      </w:pPr>
      <w:bookmarkStart w:id="44" w:name="_Toc458764039"/>
      <w:r w:rsidRPr="00B6689B">
        <w:t>Exception Flow 4</w:t>
      </w:r>
      <w:r w:rsidR="002B1A21" w:rsidRPr="00B6689B">
        <w:t>: Database Connectivity Error</w:t>
      </w:r>
      <w:bookmarkEnd w:id="44"/>
    </w:p>
    <w:p w14:paraId="7113E3E8" w14:textId="77777777" w:rsidR="0021108B" w:rsidRPr="00B6689B" w:rsidRDefault="0021108B" w:rsidP="006E53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Login into the </w:t>
      </w:r>
      <w:hyperlink r:id="rId17" w:history="1">
        <w:r w:rsidRPr="00B6689B">
          <w:rPr>
            <w:rStyle w:val="Hyperlink"/>
            <w:rFonts w:ascii="Times New Roman" w:hAnsi="Times New Roman" w:cs="Times New Roman"/>
            <w:sz w:val="24"/>
            <w:szCs w:val="24"/>
          </w:rPr>
          <w:t>http://ndafile:8081/Spring_Hotel/login.html</w:t>
        </w:r>
      </w:hyperlink>
    </w:p>
    <w:p w14:paraId="231B2B00" w14:textId="77777777" w:rsidR="0021108B" w:rsidRPr="00B6689B" w:rsidRDefault="0021108B" w:rsidP="006E53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Name</w:t>
      </w:r>
    </w:p>
    <w:p w14:paraId="644D723E" w14:textId="77777777" w:rsidR="0021108B" w:rsidRPr="00B6689B" w:rsidRDefault="0021108B" w:rsidP="006E53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UserID</w:t>
      </w:r>
    </w:p>
    <w:p w14:paraId="0A24AD29" w14:textId="77777777" w:rsidR="0021108B" w:rsidRPr="00B6689B" w:rsidRDefault="0021108B" w:rsidP="006E53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Mobile no.</w:t>
      </w:r>
    </w:p>
    <w:p w14:paraId="3C13C24E" w14:textId="77777777" w:rsidR="0021108B" w:rsidRPr="00B6689B" w:rsidRDefault="0021108B" w:rsidP="006E53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Phone.</w:t>
      </w:r>
    </w:p>
    <w:p w14:paraId="5D11FDF4" w14:textId="77777777" w:rsidR="0021108B" w:rsidRPr="00B6689B" w:rsidRDefault="0021108B" w:rsidP="006E53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lastRenderedPageBreak/>
        <w:t>User enters Address.</w:t>
      </w:r>
    </w:p>
    <w:p w14:paraId="4DEF58EB" w14:textId="77777777" w:rsidR="002B1A21" w:rsidRPr="00B6689B" w:rsidRDefault="002B1A21" w:rsidP="006E53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The system displays an error message regarding database connectivity problem.</w:t>
      </w:r>
    </w:p>
    <w:p w14:paraId="72331186" w14:textId="23A1E390" w:rsidR="002B1A21" w:rsidRPr="00B6689B" w:rsidRDefault="00960EDF" w:rsidP="00B6689B">
      <w:pPr>
        <w:pStyle w:val="StyleHeading2Sub-headingH2ChapterNumberAppendixLetterchnh"/>
      </w:pPr>
      <w:bookmarkStart w:id="45" w:name="_Toc458764040"/>
      <w:r w:rsidRPr="00B6689B">
        <w:t>Exception Flow 5</w:t>
      </w:r>
      <w:r w:rsidR="002B1A21" w:rsidRPr="00B6689B">
        <w:t>: Network Connectivity Error</w:t>
      </w:r>
      <w:bookmarkEnd w:id="45"/>
    </w:p>
    <w:p w14:paraId="2C343FEF" w14:textId="77777777" w:rsidR="002B1A21" w:rsidRPr="00B6689B" w:rsidRDefault="002B1A21" w:rsidP="006A2465">
      <w:pPr>
        <w:rPr>
          <w:rFonts w:ascii="Times New Roman" w:hAnsi="Times New Roman" w:cs="Times New Roman"/>
          <w:sz w:val="24"/>
          <w:szCs w:val="24"/>
        </w:rPr>
      </w:pPr>
    </w:p>
    <w:p w14:paraId="16486EC2" w14:textId="77777777" w:rsidR="0021108B" w:rsidRPr="00B6689B" w:rsidRDefault="0021108B" w:rsidP="006E53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Login into the </w:t>
      </w:r>
      <w:hyperlink r:id="rId18" w:history="1">
        <w:r w:rsidRPr="00B6689B">
          <w:rPr>
            <w:rStyle w:val="Hyperlink"/>
            <w:rFonts w:ascii="Times New Roman" w:hAnsi="Times New Roman" w:cs="Times New Roman"/>
            <w:sz w:val="24"/>
            <w:szCs w:val="24"/>
          </w:rPr>
          <w:t>http://ndafile:8081/Spring_Hotel/login.html</w:t>
        </w:r>
      </w:hyperlink>
    </w:p>
    <w:p w14:paraId="73CDB847" w14:textId="77777777" w:rsidR="0021108B" w:rsidRPr="00B6689B" w:rsidRDefault="0021108B" w:rsidP="006E53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Name</w:t>
      </w:r>
    </w:p>
    <w:p w14:paraId="362377A6" w14:textId="77777777" w:rsidR="0021108B" w:rsidRPr="00B6689B" w:rsidRDefault="0021108B" w:rsidP="006E53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UserID</w:t>
      </w:r>
    </w:p>
    <w:p w14:paraId="09B1FEE3" w14:textId="77777777" w:rsidR="0021108B" w:rsidRPr="00B6689B" w:rsidRDefault="0021108B" w:rsidP="006E53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Mobile no.</w:t>
      </w:r>
    </w:p>
    <w:p w14:paraId="0C8C0D4E" w14:textId="77777777" w:rsidR="0021108B" w:rsidRPr="00B6689B" w:rsidRDefault="0021108B" w:rsidP="006E53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Phone.</w:t>
      </w:r>
    </w:p>
    <w:p w14:paraId="73E71DB5" w14:textId="77777777" w:rsidR="0021108B" w:rsidRPr="00B6689B" w:rsidRDefault="0021108B" w:rsidP="006E53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User enters Address.</w:t>
      </w:r>
    </w:p>
    <w:p w14:paraId="1C5D931F" w14:textId="77777777" w:rsidR="002B1A21" w:rsidRPr="00B6689B" w:rsidRDefault="002B1A21" w:rsidP="006E53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The system displays an error message regarding network connectivity problem.</w:t>
      </w:r>
    </w:p>
    <w:p w14:paraId="2150605E" w14:textId="77777777" w:rsidR="00AF20B3" w:rsidRPr="00B6689B" w:rsidRDefault="00AF20B3" w:rsidP="00B6689B">
      <w:pPr>
        <w:pStyle w:val="StyleHeading2Sub-headingH2ChapterNumberAppendixLetterchnh"/>
      </w:pPr>
    </w:p>
    <w:p w14:paraId="348E452A" w14:textId="0631C8C9" w:rsidR="00B67E7B" w:rsidRPr="00B6689B" w:rsidRDefault="00B67E7B" w:rsidP="006A2465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ab/>
      </w:r>
    </w:p>
    <w:p w14:paraId="6BDBD945" w14:textId="77777777" w:rsidR="0059534C" w:rsidRPr="00B6689B" w:rsidRDefault="0059534C" w:rsidP="00B6689B">
      <w:pPr>
        <w:pStyle w:val="StyleHeading1H1Mainheading1Heading1Heading10Head1h1Sec"/>
      </w:pPr>
      <w:bookmarkStart w:id="46" w:name="_Toc144299927"/>
      <w:bookmarkStart w:id="47" w:name="_Toc145125013"/>
      <w:bookmarkStart w:id="48" w:name="_Toc165439511"/>
      <w:bookmarkStart w:id="49" w:name="_Toc186019620"/>
      <w:bookmarkStart w:id="50" w:name="_Toc302030208"/>
      <w:bookmarkEnd w:id="39"/>
      <w:bookmarkEnd w:id="40"/>
      <w:bookmarkEnd w:id="41"/>
      <w:bookmarkEnd w:id="42"/>
    </w:p>
    <w:p w14:paraId="6C2B1EB4" w14:textId="77777777" w:rsidR="0059534C" w:rsidRPr="00B6689B" w:rsidRDefault="0059534C" w:rsidP="00B6689B">
      <w:pPr>
        <w:pStyle w:val="StyleHeading1H1Mainheading1Heading1Heading10Head1h1Sec"/>
      </w:pPr>
    </w:p>
    <w:p w14:paraId="4D45DC4C" w14:textId="77777777" w:rsidR="0059534C" w:rsidRPr="00B6689B" w:rsidRDefault="0059534C" w:rsidP="00B6689B">
      <w:pPr>
        <w:pStyle w:val="StyleHeading1H1Mainheading1Heading1Heading10Head1h1Sec"/>
      </w:pPr>
    </w:p>
    <w:p w14:paraId="0C2121A9" w14:textId="77777777" w:rsidR="0059534C" w:rsidRPr="00B6689B" w:rsidRDefault="0059534C" w:rsidP="00B6689B">
      <w:pPr>
        <w:pStyle w:val="StyleHeading1H1Mainheading1Heading1Heading10Head1h1Sec"/>
      </w:pPr>
    </w:p>
    <w:p w14:paraId="36A9FA8A" w14:textId="77777777" w:rsidR="0059534C" w:rsidRPr="00B6689B" w:rsidRDefault="0059534C" w:rsidP="00B6689B">
      <w:pPr>
        <w:pStyle w:val="StyleHeading1H1Mainheading1Heading1Heading10Head1h1Sec"/>
      </w:pPr>
    </w:p>
    <w:p w14:paraId="028B5EC2" w14:textId="690D5C21" w:rsidR="009F5790" w:rsidRPr="00B6689B" w:rsidRDefault="009F5790" w:rsidP="00B6689B">
      <w:pPr>
        <w:pStyle w:val="StyleHeading1H1Mainheading1Heading1Heading10Head1h1Sec"/>
      </w:pPr>
      <w:r w:rsidRPr="00B6689B">
        <w:t>Post Conditions</w:t>
      </w:r>
      <w:bookmarkEnd w:id="46"/>
      <w:bookmarkEnd w:id="47"/>
      <w:bookmarkEnd w:id="48"/>
      <w:bookmarkEnd w:id="49"/>
      <w:bookmarkEnd w:id="50"/>
    </w:p>
    <w:p w14:paraId="332A8832" w14:textId="77777777" w:rsidR="009F5790" w:rsidRPr="00B6689B" w:rsidRDefault="009F5790" w:rsidP="006A2465">
      <w:pPr>
        <w:pStyle w:val="BodyText3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9F5790" w:rsidRPr="00B6689B" w14:paraId="0A18AD99" w14:textId="77777777" w:rsidTr="00B33715">
        <w:trPr>
          <w:tblHeader/>
        </w:trPr>
        <w:tc>
          <w:tcPr>
            <w:tcW w:w="3168" w:type="dxa"/>
          </w:tcPr>
          <w:p w14:paraId="01B7B884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Flow Name</w:t>
            </w:r>
          </w:p>
        </w:tc>
        <w:tc>
          <w:tcPr>
            <w:tcW w:w="5688" w:type="dxa"/>
          </w:tcPr>
          <w:p w14:paraId="002E44F9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</w:p>
        </w:tc>
      </w:tr>
      <w:tr w:rsidR="009F5790" w:rsidRPr="00B6689B" w14:paraId="157725F0" w14:textId="77777777" w:rsidTr="00B33715">
        <w:tc>
          <w:tcPr>
            <w:tcW w:w="3168" w:type="dxa"/>
          </w:tcPr>
          <w:p w14:paraId="6FC88656" w14:textId="4F3CCDD6" w:rsidR="009F5790" w:rsidRPr="00B6689B" w:rsidRDefault="00F02886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5133" w:rsidRPr="00B6689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1108B" w:rsidRPr="00B6689B">
              <w:rPr>
                <w:rFonts w:ascii="Times New Roman" w:hAnsi="Times New Roman" w:cs="Times New Roman"/>
                <w:sz w:val="24"/>
                <w:szCs w:val="24"/>
              </w:rPr>
              <w:t>uccessful Registration</w:t>
            </w:r>
          </w:p>
        </w:tc>
        <w:tc>
          <w:tcPr>
            <w:tcW w:w="5688" w:type="dxa"/>
          </w:tcPr>
          <w:p w14:paraId="7AD6974C" w14:textId="5CBEBE3C" w:rsidR="009F5790" w:rsidRPr="00B6689B" w:rsidRDefault="008D5133" w:rsidP="006A2465">
            <w:pPr>
              <w:pStyle w:val="infoblue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B6689B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System displays the message</w:t>
            </w:r>
            <w:r w:rsidR="0021108B" w:rsidRPr="00B6689B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“Request Submitted</w:t>
            </w:r>
            <w:r w:rsidRPr="00B6689B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” with cab request id</w:t>
            </w:r>
          </w:p>
        </w:tc>
      </w:tr>
      <w:tr w:rsidR="009F5790" w:rsidRPr="00B6689B" w14:paraId="17525C3D" w14:textId="77777777" w:rsidTr="00B33715">
        <w:tc>
          <w:tcPr>
            <w:tcW w:w="3168" w:type="dxa"/>
          </w:tcPr>
          <w:p w14:paraId="16F72E40" w14:textId="1A6B7553" w:rsidR="009F5790" w:rsidRPr="00B6689B" w:rsidRDefault="008D5133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Unsu</w:t>
            </w:r>
            <w:r w:rsidR="0021108B" w:rsidRPr="00B6689B">
              <w:rPr>
                <w:rFonts w:ascii="Times New Roman" w:hAnsi="Times New Roman" w:cs="Times New Roman"/>
                <w:sz w:val="24"/>
                <w:szCs w:val="24"/>
              </w:rPr>
              <w:t>ccessful Registration due to UserID</w:t>
            </w:r>
          </w:p>
        </w:tc>
        <w:tc>
          <w:tcPr>
            <w:tcW w:w="5688" w:type="dxa"/>
          </w:tcPr>
          <w:p w14:paraId="23B5FA5C" w14:textId="4892C70D" w:rsidR="009F5790" w:rsidRPr="00B6689B" w:rsidRDefault="008D5133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 xml:space="preserve">System displays the error message “Request Not Submitted” with </w:t>
            </w:r>
            <w:r w:rsidR="0021108B" w:rsidRPr="00B6689B">
              <w:rPr>
                <w:rFonts w:ascii="Times New Roman" w:hAnsi="Times New Roman" w:cs="Times New Roman"/>
                <w:sz w:val="24"/>
                <w:szCs w:val="24"/>
              </w:rPr>
              <w:t>UserID is allocated to someone else</w:t>
            </w:r>
          </w:p>
        </w:tc>
      </w:tr>
      <w:tr w:rsidR="009F5790" w:rsidRPr="00B6689B" w14:paraId="330E3A30" w14:textId="77777777" w:rsidTr="00B33715">
        <w:tc>
          <w:tcPr>
            <w:tcW w:w="3168" w:type="dxa"/>
          </w:tcPr>
          <w:p w14:paraId="4DA94835" w14:textId="33FCC5B6" w:rsidR="009F5790" w:rsidRPr="00B6689B" w:rsidRDefault="0021108B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Unsuccessful Registration due to Mobile No.</w:t>
            </w:r>
          </w:p>
        </w:tc>
        <w:tc>
          <w:tcPr>
            <w:tcW w:w="5688" w:type="dxa"/>
          </w:tcPr>
          <w:p w14:paraId="7243EDFF" w14:textId="22608505" w:rsidR="009F5790" w:rsidRPr="00B6689B" w:rsidRDefault="008D5133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 xml:space="preserve">System displays the error message “Request Not Submitted” with </w:t>
            </w:r>
            <w:r w:rsidR="0059534C" w:rsidRPr="00B6689B">
              <w:rPr>
                <w:rFonts w:ascii="Times New Roman" w:hAnsi="Times New Roman" w:cs="Times New Roman"/>
                <w:sz w:val="24"/>
                <w:szCs w:val="24"/>
              </w:rPr>
              <w:t>Please enter 10 digit mobile number</w:t>
            </w:r>
          </w:p>
        </w:tc>
      </w:tr>
      <w:tr w:rsidR="008D5133" w:rsidRPr="00B6689B" w14:paraId="01B49643" w14:textId="77777777" w:rsidTr="00B33715">
        <w:tc>
          <w:tcPr>
            <w:tcW w:w="3168" w:type="dxa"/>
          </w:tcPr>
          <w:p w14:paraId="337DB597" w14:textId="7A3A9AB0" w:rsidR="008D5133" w:rsidRPr="00B6689B" w:rsidRDefault="008D5133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Web Server Down</w:t>
            </w:r>
          </w:p>
        </w:tc>
        <w:tc>
          <w:tcPr>
            <w:tcW w:w="5688" w:type="dxa"/>
          </w:tcPr>
          <w:p w14:paraId="78AC3685" w14:textId="72E4BA5B" w:rsidR="008D5133" w:rsidRPr="00B6689B" w:rsidRDefault="008D5133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The system should display an error message to the user regarding web server unavailability problem</w:t>
            </w:r>
          </w:p>
        </w:tc>
      </w:tr>
      <w:tr w:rsidR="008D5133" w:rsidRPr="00B6689B" w14:paraId="45C5ACD6" w14:textId="77777777" w:rsidTr="00B33715">
        <w:tc>
          <w:tcPr>
            <w:tcW w:w="3168" w:type="dxa"/>
          </w:tcPr>
          <w:p w14:paraId="16063666" w14:textId="3FB60A55" w:rsidR="008D5133" w:rsidRPr="00B6689B" w:rsidRDefault="008D5133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Database Connectivity Error</w:t>
            </w:r>
          </w:p>
        </w:tc>
        <w:tc>
          <w:tcPr>
            <w:tcW w:w="5688" w:type="dxa"/>
          </w:tcPr>
          <w:p w14:paraId="0761960A" w14:textId="21555907" w:rsidR="008D5133" w:rsidRPr="00B6689B" w:rsidRDefault="008D5133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The system should display an error message to the user regarding the database connectivity problem</w:t>
            </w:r>
          </w:p>
        </w:tc>
      </w:tr>
      <w:tr w:rsidR="008D5133" w:rsidRPr="00B6689B" w14:paraId="5B7190DF" w14:textId="77777777" w:rsidTr="00B33715">
        <w:tc>
          <w:tcPr>
            <w:tcW w:w="3168" w:type="dxa"/>
          </w:tcPr>
          <w:p w14:paraId="5AD8C2AE" w14:textId="0FC58CAC" w:rsidR="008D5133" w:rsidRPr="00B6689B" w:rsidRDefault="008D5133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Network Connectivity Error</w:t>
            </w:r>
          </w:p>
        </w:tc>
        <w:tc>
          <w:tcPr>
            <w:tcW w:w="5688" w:type="dxa"/>
          </w:tcPr>
          <w:p w14:paraId="48B178BC" w14:textId="5D7BA5D2" w:rsidR="008D5133" w:rsidRPr="00B6689B" w:rsidRDefault="008D5133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The system should display an error message to the user regarding the network connectivity problem</w:t>
            </w:r>
          </w:p>
        </w:tc>
      </w:tr>
    </w:tbl>
    <w:p w14:paraId="23EFDC96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p w14:paraId="43EE3B16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p w14:paraId="62D8D5BC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p w14:paraId="338C66C3" w14:textId="2C69FE35" w:rsidR="009F5790" w:rsidRPr="00B6689B" w:rsidRDefault="009F5790" w:rsidP="00B6689B">
      <w:pPr>
        <w:pStyle w:val="StyleHeading1H1Mainheading1Heading1Heading10Head1h1Sec"/>
      </w:pPr>
      <w:bookmarkStart w:id="51" w:name="_Toc144299928"/>
      <w:bookmarkStart w:id="52" w:name="_Toc145125014"/>
      <w:bookmarkStart w:id="53" w:name="_Toc165439512"/>
      <w:bookmarkStart w:id="54" w:name="_Toc186019621"/>
      <w:bookmarkStart w:id="55" w:name="_Toc302030209"/>
      <w:r w:rsidRPr="00B6689B">
        <w:t>Special Requirements</w:t>
      </w:r>
      <w:bookmarkEnd w:id="51"/>
      <w:bookmarkEnd w:id="52"/>
      <w:bookmarkEnd w:id="53"/>
      <w:bookmarkEnd w:id="54"/>
      <w:bookmarkEnd w:id="55"/>
    </w:p>
    <w:p w14:paraId="0DDC14E5" w14:textId="27C72F0B" w:rsidR="00437744" w:rsidRPr="00B6689B" w:rsidRDefault="00437744" w:rsidP="00B6689B">
      <w:pPr>
        <w:pStyle w:val="StyleHeading2Sub-headingH2ChapterNumberAppendixLetterchnh"/>
      </w:pPr>
      <w:bookmarkStart w:id="56" w:name="_Toc458607236"/>
      <w:r w:rsidRPr="00B6689B">
        <w:t>Performance</w:t>
      </w:r>
      <w:bookmarkEnd w:id="56"/>
      <w:r w:rsidRPr="00B6689B">
        <w:t xml:space="preserve"> </w:t>
      </w:r>
    </w:p>
    <w:p w14:paraId="07BD094E" w14:textId="5D9FCC14" w:rsidR="009D05E1" w:rsidRPr="00B6689B" w:rsidRDefault="009D05E1" w:rsidP="00ED3402">
      <w:pPr>
        <w:pStyle w:val="Caption"/>
        <w:rPr>
          <w:rFonts w:ascii="Times New Roman" w:hAnsi="Times New Roman" w:cs="Times New Roman"/>
          <w:sz w:val="24"/>
          <w:szCs w:val="24"/>
        </w:rPr>
      </w:pPr>
      <w:bookmarkStart w:id="57" w:name="_Toc458607237"/>
      <w:r w:rsidRPr="00B6689B">
        <w:rPr>
          <w:rFonts w:ascii="Times New Roman" w:hAnsi="Times New Roman" w:cs="Times New Roman"/>
          <w:sz w:val="24"/>
          <w:szCs w:val="24"/>
        </w:rPr>
        <w:t xml:space="preserve">      The applicant should receive the mail having the details of </w:t>
      </w:r>
      <w:r w:rsidR="00ED3402" w:rsidRPr="00B6689B">
        <w:rPr>
          <w:rFonts w:ascii="Times New Roman" w:hAnsi="Times New Roman" w:cs="Times New Roman"/>
          <w:sz w:val="24"/>
          <w:szCs w:val="24"/>
        </w:rPr>
        <w:t xml:space="preserve"> </w:t>
      </w:r>
      <w:r w:rsidR="0059534C" w:rsidRPr="00B6689B">
        <w:rPr>
          <w:rFonts w:ascii="Times New Roman" w:hAnsi="Times New Roman" w:cs="Times New Roman"/>
          <w:sz w:val="24"/>
          <w:szCs w:val="24"/>
        </w:rPr>
        <w:t>registration.</w:t>
      </w:r>
    </w:p>
    <w:p w14:paraId="3E235CA3" w14:textId="1DAD3B39" w:rsidR="00437744" w:rsidRPr="00B6689B" w:rsidRDefault="00437744" w:rsidP="00B6689B">
      <w:pPr>
        <w:pStyle w:val="StyleHeading2Sub-headingH2ChapterNumberAppendixLetterchnh"/>
      </w:pPr>
      <w:r w:rsidRPr="00B6689B">
        <w:t>Availability</w:t>
      </w:r>
      <w:bookmarkEnd w:id="57"/>
      <w:r w:rsidRPr="00B6689B">
        <w:t xml:space="preserve"> </w:t>
      </w:r>
    </w:p>
    <w:p w14:paraId="0AD85A7C" w14:textId="77777777" w:rsidR="00437744" w:rsidRPr="00B6689B" w:rsidRDefault="00437744" w:rsidP="006E53A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Application is up and running 24*7.</w:t>
      </w:r>
    </w:p>
    <w:p w14:paraId="1DDA0646" w14:textId="77777777" w:rsidR="009F5790" w:rsidRPr="00B6689B" w:rsidRDefault="009F5790" w:rsidP="006A2465">
      <w:pPr>
        <w:pStyle w:val="infoblue"/>
        <w:rPr>
          <w:rFonts w:ascii="Times New Roman" w:hAnsi="Times New Roman"/>
          <w:sz w:val="24"/>
          <w:szCs w:val="24"/>
        </w:rPr>
      </w:pPr>
    </w:p>
    <w:p w14:paraId="3FFBD451" w14:textId="77777777" w:rsidR="009F5790" w:rsidRPr="00B6689B" w:rsidRDefault="009F5790" w:rsidP="006A2465">
      <w:pPr>
        <w:pStyle w:val="infoblue"/>
        <w:rPr>
          <w:rFonts w:ascii="Times New Roman" w:hAnsi="Times New Roman"/>
          <w:sz w:val="24"/>
          <w:szCs w:val="24"/>
        </w:rPr>
      </w:pPr>
    </w:p>
    <w:p w14:paraId="7B4B821C" w14:textId="3E0BBE04" w:rsidR="009F5790" w:rsidRPr="00B6689B" w:rsidRDefault="009F5790" w:rsidP="00B6689B">
      <w:pPr>
        <w:pStyle w:val="StyleHeading1H1Mainheading1Heading1Heading10Head1h1Sec"/>
      </w:pPr>
      <w:bookmarkStart w:id="58" w:name="_Toc144299930"/>
      <w:bookmarkStart w:id="59" w:name="_Toc145125016"/>
      <w:bookmarkStart w:id="60" w:name="_Toc165439515"/>
      <w:bookmarkStart w:id="61" w:name="_Toc186019624"/>
      <w:bookmarkStart w:id="62" w:name="_Toc302030212"/>
      <w:r w:rsidRPr="00B6689B">
        <w:t>Business Rules</w:t>
      </w:r>
      <w:bookmarkEnd w:id="58"/>
      <w:bookmarkEnd w:id="59"/>
      <w:bookmarkEnd w:id="60"/>
      <w:bookmarkEnd w:id="61"/>
      <w:bookmarkEnd w:id="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9F5790" w:rsidRPr="00B6689B" w14:paraId="5DA241AB" w14:textId="77777777" w:rsidTr="00B33715">
        <w:trPr>
          <w:tblHeader/>
        </w:trPr>
        <w:tc>
          <w:tcPr>
            <w:tcW w:w="2268" w:type="dxa"/>
            <w:shd w:val="clear" w:color="auto" w:fill="F3F3F3"/>
          </w:tcPr>
          <w:p w14:paraId="1ACB541A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Business Rule Name</w:t>
            </w:r>
          </w:p>
        </w:tc>
        <w:tc>
          <w:tcPr>
            <w:tcW w:w="3636" w:type="dxa"/>
            <w:shd w:val="clear" w:color="auto" w:fill="F3F3F3"/>
          </w:tcPr>
          <w:p w14:paraId="05661A87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14:paraId="39145F8C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System action (if BR fails)</w:t>
            </w:r>
          </w:p>
        </w:tc>
      </w:tr>
      <w:tr w:rsidR="009F5790" w:rsidRPr="00B6689B" w14:paraId="5E4F9659" w14:textId="77777777" w:rsidTr="00391FD3">
        <w:trPr>
          <w:trHeight w:val="498"/>
        </w:trPr>
        <w:tc>
          <w:tcPr>
            <w:tcW w:w="2268" w:type="dxa"/>
          </w:tcPr>
          <w:p w14:paraId="34BE25B9" w14:textId="4336A7C0" w:rsidR="009F5790" w:rsidRPr="00B6689B" w:rsidRDefault="00207CB3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B6689B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BR01</w:t>
            </w:r>
          </w:p>
        </w:tc>
        <w:tc>
          <w:tcPr>
            <w:tcW w:w="3636" w:type="dxa"/>
          </w:tcPr>
          <w:p w14:paraId="7DB9F38F" w14:textId="295E56FA" w:rsidR="009F5790" w:rsidRPr="00B6689B" w:rsidRDefault="0059534C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B6689B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Mobile Number must be 10 digit.</w:t>
            </w:r>
          </w:p>
        </w:tc>
        <w:tc>
          <w:tcPr>
            <w:tcW w:w="2952" w:type="dxa"/>
          </w:tcPr>
          <w:p w14:paraId="61C1AE7B" w14:textId="4282C5C2" w:rsidR="009F5790" w:rsidRPr="00B6689B" w:rsidRDefault="00391FD3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B6689B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Error mess</w:t>
            </w:r>
            <w:r w:rsidR="0059534C" w:rsidRPr="00B6689B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age is displayed if 10 digit mobile no. is not entered.</w:t>
            </w:r>
          </w:p>
        </w:tc>
      </w:tr>
      <w:tr w:rsidR="00391FD3" w:rsidRPr="00B6689B" w14:paraId="172BA96E" w14:textId="77777777" w:rsidTr="00B33715">
        <w:tc>
          <w:tcPr>
            <w:tcW w:w="2268" w:type="dxa"/>
          </w:tcPr>
          <w:p w14:paraId="6C4C709B" w14:textId="03382CB9" w:rsidR="00391FD3" w:rsidRPr="00B6689B" w:rsidRDefault="00391FD3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B6689B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BR02</w:t>
            </w:r>
          </w:p>
        </w:tc>
        <w:tc>
          <w:tcPr>
            <w:tcW w:w="3636" w:type="dxa"/>
          </w:tcPr>
          <w:p w14:paraId="4B88DDB3" w14:textId="233B8DC3" w:rsidR="00391FD3" w:rsidRPr="00B6689B" w:rsidRDefault="0059534C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B6689B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User ID- must be the combination of numbers and characters.</w:t>
            </w:r>
          </w:p>
        </w:tc>
        <w:tc>
          <w:tcPr>
            <w:tcW w:w="2952" w:type="dxa"/>
          </w:tcPr>
          <w:p w14:paraId="5CADEB60" w14:textId="67824A77" w:rsidR="00391FD3" w:rsidRPr="00B6689B" w:rsidRDefault="0059534C" w:rsidP="0059534C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B6689B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Error message is displayed criteria is not matched.</w:t>
            </w:r>
          </w:p>
        </w:tc>
      </w:tr>
      <w:tr w:rsidR="00391FD3" w:rsidRPr="00B6689B" w14:paraId="1F452703" w14:textId="77777777" w:rsidTr="00B33715">
        <w:tc>
          <w:tcPr>
            <w:tcW w:w="2268" w:type="dxa"/>
          </w:tcPr>
          <w:p w14:paraId="244174BB" w14:textId="6061B5E4" w:rsidR="00391FD3" w:rsidRPr="00B6689B" w:rsidRDefault="00391FD3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B6689B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BR03</w:t>
            </w:r>
          </w:p>
        </w:tc>
        <w:tc>
          <w:tcPr>
            <w:tcW w:w="3636" w:type="dxa"/>
          </w:tcPr>
          <w:p w14:paraId="7E27EE1D" w14:textId="33560096" w:rsidR="00391FD3" w:rsidRPr="00B6689B" w:rsidRDefault="0059534C" w:rsidP="00AD3160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B6689B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Email- must have specific domain name.</w:t>
            </w:r>
          </w:p>
        </w:tc>
        <w:tc>
          <w:tcPr>
            <w:tcW w:w="2952" w:type="dxa"/>
          </w:tcPr>
          <w:p w14:paraId="5CE6D9FA" w14:textId="3B760497" w:rsidR="00391FD3" w:rsidRPr="00B6689B" w:rsidRDefault="0059534C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B6689B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Error message will get displayed if domain name doesn’t exists.</w:t>
            </w:r>
          </w:p>
        </w:tc>
      </w:tr>
      <w:tr w:rsidR="00391FD3" w:rsidRPr="00B6689B" w14:paraId="6DD593E2" w14:textId="77777777" w:rsidTr="00B33715">
        <w:tc>
          <w:tcPr>
            <w:tcW w:w="2268" w:type="dxa"/>
          </w:tcPr>
          <w:p w14:paraId="52DE3150" w14:textId="54ABAEEF" w:rsidR="00391FD3" w:rsidRPr="00B6689B" w:rsidRDefault="00391FD3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B6689B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BR04</w:t>
            </w:r>
          </w:p>
        </w:tc>
        <w:tc>
          <w:tcPr>
            <w:tcW w:w="3636" w:type="dxa"/>
          </w:tcPr>
          <w:p w14:paraId="3116A2C7" w14:textId="3EC43CF2" w:rsidR="00391FD3" w:rsidRPr="00B6689B" w:rsidRDefault="0059534C" w:rsidP="0059534C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B6689B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Password must be the combination of characters, numbers, and atleast </w:t>
            </w:r>
            <w:r w:rsidRPr="00B6689B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lastRenderedPageBreak/>
              <w:t>1 special character and length must be minimum 8 characters.</w:t>
            </w:r>
          </w:p>
        </w:tc>
        <w:tc>
          <w:tcPr>
            <w:tcW w:w="2952" w:type="dxa"/>
          </w:tcPr>
          <w:p w14:paraId="4C6F8887" w14:textId="7FCB6AAB" w:rsidR="00391FD3" w:rsidRPr="00B6689B" w:rsidRDefault="00AD3160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B6689B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lastRenderedPageBreak/>
              <w:t>Error if wrong is enabled.</w:t>
            </w:r>
          </w:p>
        </w:tc>
      </w:tr>
    </w:tbl>
    <w:p w14:paraId="12195B52" w14:textId="77777777" w:rsidR="009F5790" w:rsidRPr="00B6689B" w:rsidRDefault="009F5790" w:rsidP="006A2465">
      <w:pPr>
        <w:pStyle w:val="CommentText"/>
        <w:rPr>
          <w:rFonts w:ascii="Times New Roman" w:hAnsi="Times New Roman"/>
          <w:sz w:val="24"/>
          <w:szCs w:val="24"/>
        </w:rPr>
      </w:pPr>
    </w:p>
    <w:p w14:paraId="71D104B2" w14:textId="77777777" w:rsidR="009F5790" w:rsidRPr="00B6689B" w:rsidRDefault="009F5790" w:rsidP="006A2465">
      <w:pPr>
        <w:pStyle w:val="CommentText"/>
        <w:rPr>
          <w:rFonts w:ascii="Times New Roman" w:hAnsi="Times New Roman"/>
          <w:sz w:val="24"/>
          <w:szCs w:val="24"/>
        </w:rPr>
      </w:pPr>
    </w:p>
    <w:p w14:paraId="115133B1" w14:textId="77777777" w:rsidR="003F3124" w:rsidRPr="00B6689B" w:rsidRDefault="003F3124" w:rsidP="00B6689B">
      <w:pPr>
        <w:pStyle w:val="StyleHeading1H1Mainheading1Heading1Heading10Head1h1Sec"/>
      </w:pPr>
      <w:bookmarkStart w:id="63" w:name="_Toc144299931"/>
      <w:bookmarkStart w:id="64" w:name="_Toc145125017"/>
      <w:bookmarkStart w:id="65" w:name="_Toc165439516"/>
      <w:bookmarkStart w:id="66" w:name="_Toc186019625"/>
      <w:bookmarkStart w:id="67" w:name="_Toc302030213"/>
    </w:p>
    <w:p w14:paraId="5FCAD465" w14:textId="3CD4E51B" w:rsidR="009F5790" w:rsidRPr="00B6689B" w:rsidRDefault="009F5790" w:rsidP="00B6689B">
      <w:pPr>
        <w:pStyle w:val="StyleHeading1H1Mainheading1Heading1Heading10Head1h1Sec"/>
      </w:pPr>
      <w:r w:rsidRPr="00B6689B">
        <w:t>Diagrams</w:t>
      </w:r>
      <w:bookmarkEnd w:id="63"/>
      <w:bookmarkEnd w:id="64"/>
      <w:bookmarkEnd w:id="65"/>
      <w:bookmarkEnd w:id="66"/>
      <w:bookmarkEnd w:id="67"/>
    </w:p>
    <w:p w14:paraId="034BDB38" w14:textId="4608B79C" w:rsidR="009F5790" w:rsidRPr="00B6689B" w:rsidRDefault="009F5790" w:rsidP="00B6689B">
      <w:pPr>
        <w:pStyle w:val="StyleHeading2Sub-headingH2ChapterNumberAppendixLetterchnh"/>
      </w:pPr>
      <w:bookmarkStart w:id="68" w:name="_Toc144299932"/>
      <w:bookmarkStart w:id="69" w:name="_Toc145125018"/>
      <w:bookmarkStart w:id="70" w:name="_Toc165439517"/>
      <w:bookmarkStart w:id="71" w:name="_Toc186019626"/>
      <w:bookmarkStart w:id="72" w:name="_Toc302030214"/>
      <w:r w:rsidRPr="00B6689B">
        <w:t>Use Case Diagram</w:t>
      </w:r>
      <w:bookmarkEnd w:id="68"/>
      <w:bookmarkEnd w:id="69"/>
      <w:bookmarkEnd w:id="70"/>
      <w:bookmarkEnd w:id="71"/>
      <w:bookmarkEnd w:id="72"/>
    </w:p>
    <w:p w14:paraId="21B76358" w14:textId="4504483E" w:rsidR="00103298" w:rsidRPr="00B6689B" w:rsidRDefault="0059534C" w:rsidP="00B6689B">
      <w:pPr>
        <w:pStyle w:val="StyleHeading2Sub-headingH2ChapterNumberAppendixLetterchnh"/>
        <w:numPr>
          <w:ilvl w:val="1"/>
          <w:numId w:val="8"/>
        </w:numPr>
      </w:pPr>
      <w:r w:rsidRPr="00B6689B">
        <w:t>For Successful registration</w:t>
      </w:r>
    </w:p>
    <w:p w14:paraId="50543E6D" w14:textId="1E8E695F" w:rsidR="0059534C" w:rsidRPr="00B6689B" w:rsidRDefault="0059534C" w:rsidP="00B6689B">
      <w:pPr>
        <w:pStyle w:val="StyleHeading2Sub-headingH2ChapterNumberAppendixLetterchnh"/>
      </w:pPr>
    </w:p>
    <w:p w14:paraId="1025B5A9" w14:textId="46D0393A" w:rsidR="009F5790" w:rsidRPr="00B6689B" w:rsidRDefault="0059534C" w:rsidP="006A2465">
      <w:p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3D30314C" wp14:editId="4A3938E8">
            <wp:extent cx="6860540" cy="382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MS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175" cy="383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A5AF" w14:textId="66626CDF" w:rsidR="009F5790" w:rsidRPr="00B6689B" w:rsidRDefault="009F5790" w:rsidP="00B6689B">
      <w:pPr>
        <w:pStyle w:val="StyleHeading2Sub-headingH2ChapterNumberAppendixLetterchnh"/>
      </w:pPr>
      <w:bookmarkStart w:id="73" w:name="_Toc144299933"/>
      <w:bookmarkStart w:id="74" w:name="_Toc145125019"/>
      <w:r w:rsidRPr="00B6689B">
        <w:br w:type="page"/>
      </w:r>
      <w:bookmarkEnd w:id="73"/>
      <w:bookmarkEnd w:id="74"/>
      <w:r w:rsidR="00481777" w:rsidRPr="00B6689B">
        <w:lastRenderedPageBreak/>
        <w:t xml:space="preserve"> </w:t>
      </w:r>
    </w:p>
    <w:p w14:paraId="35E2DE9C" w14:textId="4C2AF94C" w:rsidR="009F5790" w:rsidRPr="00B6689B" w:rsidRDefault="00481777" w:rsidP="006A2465">
      <w:pPr>
        <w:pStyle w:val="TOCHeading"/>
        <w:rPr>
          <w:rFonts w:ascii="Times New Roman" w:hAnsi="Times New Roman" w:cs="Times New Roman"/>
          <w:sz w:val="32"/>
          <w:szCs w:val="32"/>
        </w:rPr>
      </w:pPr>
      <w:bookmarkStart w:id="75" w:name="_Toc144299934"/>
      <w:bookmarkStart w:id="76" w:name="_Toc145125020"/>
      <w:bookmarkStart w:id="77" w:name="_Toc165439519"/>
      <w:bookmarkStart w:id="78" w:name="_Toc186019628"/>
      <w:bookmarkStart w:id="79" w:name="_Toc302030216"/>
      <w:r w:rsidRPr="00B6689B">
        <w:rPr>
          <w:rFonts w:ascii="Times New Roman" w:hAnsi="Times New Roman" w:cs="Times New Roman"/>
          <w:sz w:val="32"/>
          <w:szCs w:val="32"/>
        </w:rPr>
        <w:t xml:space="preserve">     </w:t>
      </w:r>
      <w:r w:rsidR="009F5790" w:rsidRPr="00B6689B">
        <w:rPr>
          <w:rFonts w:ascii="Times New Roman" w:hAnsi="Times New Roman" w:cs="Times New Roman"/>
          <w:sz w:val="32"/>
          <w:szCs w:val="32"/>
        </w:rPr>
        <w:t>Scenarios</w:t>
      </w:r>
      <w:bookmarkEnd w:id="75"/>
      <w:bookmarkEnd w:id="76"/>
      <w:bookmarkEnd w:id="77"/>
      <w:bookmarkEnd w:id="78"/>
      <w:bookmarkEnd w:id="79"/>
    </w:p>
    <w:p w14:paraId="472550AD" w14:textId="051FA8FA" w:rsidR="009F5790" w:rsidRPr="00B6689B" w:rsidRDefault="009F5790" w:rsidP="00B6689B">
      <w:pPr>
        <w:pStyle w:val="StyleHeading2Sub-headingH2ChapterNumberAppendixLetterchnh"/>
      </w:pPr>
      <w:bookmarkStart w:id="80" w:name="_Toc144299935"/>
      <w:bookmarkStart w:id="81" w:name="_Toc145125021"/>
      <w:bookmarkStart w:id="82" w:name="_Toc165439520"/>
      <w:bookmarkStart w:id="83" w:name="_Toc186019629"/>
      <w:bookmarkStart w:id="84" w:name="_Toc302030217"/>
      <w:r w:rsidRPr="00B6689B">
        <w:t>Success Scenarios</w:t>
      </w:r>
      <w:bookmarkEnd w:id="80"/>
      <w:bookmarkEnd w:id="81"/>
      <w:bookmarkEnd w:id="82"/>
      <w:bookmarkEnd w:id="83"/>
      <w:bookmarkEnd w:id="84"/>
    </w:p>
    <w:p w14:paraId="37B8C6AE" w14:textId="77777777" w:rsidR="002B1A21" w:rsidRPr="00B6689B" w:rsidRDefault="002B1A21" w:rsidP="00B6689B">
      <w:pPr>
        <w:pStyle w:val="StyleHeading2Sub-headingH2ChapterNumberAppendixLetterchnh"/>
      </w:pPr>
      <w:bookmarkStart w:id="85" w:name="_Toc144299936"/>
      <w:bookmarkStart w:id="86" w:name="_Toc145125022"/>
      <w:bookmarkStart w:id="87" w:name="_Toc165439521"/>
      <w:bookmarkStart w:id="88" w:name="_Toc186019630"/>
      <w:bookmarkStart w:id="89" w:name="_Toc302030218"/>
    </w:p>
    <w:p w14:paraId="46AAC4DF" w14:textId="596A5CB1" w:rsidR="002B1A21" w:rsidRPr="00B6689B" w:rsidRDefault="002B1A21" w:rsidP="006E53A2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6689B">
        <w:rPr>
          <w:rFonts w:ascii="Times New Roman" w:eastAsiaTheme="majorEastAsia" w:hAnsi="Times New Roman" w:cs="Times New Roman"/>
          <w:sz w:val="24"/>
          <w:szCs w:val="24"/>
        </w:rPr>
        <w:t>Success</w:t>
      </w:r>
      <w:r w:rsidR="009E2863" w:rsidRPr="00B6689B">
        <w:rPr>
          <w:rFonts w:ascii="Times New Roman" w:eastAsiaTheme="majorEastAsia" w:hAnsi="Times New Roman" w:cs="Times New Roman"/>
          <w:sz w:val="24"/>
          <w:szCs w:val="24"/>
        </w:rPr>
        <w:t>ful</w:t>
      </w:r>
      <w:r w:rsidRPr="00B6689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342115" w:rsidRPr="00B6689B">
        <w:rPr>
          <w:rFonts w:ascii="Times New Roman" w:eastAsiaTheme="majorEastAsia" w:hAnsi="Times New Roman" w:cs="Times New Roman"/>
          <w:sz w:val="24"/>
          <w:szCs w:val="24"/>
        </w:rPr>
        <w:t xml:space="preserve">submission of </w:t>
      </w:r>
      <w:r w:rsidR="0059534C" w:rsidRPr="00B6689B">
        <w:rPr>
          <w:rFonts w:ascii="Times New Roman" w:eastAsiaTheme="majorEastAsia" w:hAnsi="Times New Roman" w:cs="Times New Roman"/>
          <w:sz w:val="24"/>
          <w:szCs w:val="24"/>
        </w:rPr>
        <w:t>user details.</w:t>
      </w:r>
    </w:p>
    <w:p w14:paraId="17B36821" w14:textId="1E43B362" w:rsidR="009F5790" w:rsidRPr="00B6689B" w:rsidRDefault="009F5790" w:rsidP="00B6689B">
      <w:pPr>
        <w:pStyle w:val="StyleHeading2Sub-headingH2ChapterNumberAppendixLetterchnh"/>
      </w:pPr>
      <w:r w:rsidRPr="00B6689B">
        <w:t>Failure Scenarios</w:t>
      </w:r>
      <w:bookmarkEnd w:id="85"/>
      <w:bookmarkEnd w:id="86"/>
      <w:bookmarkEnd w:id="87"/>
      <w:bookmarkEnd w:id="88"/>
      <w:bookmarkEnd w:id="89"/>
    </w:p>
    <w:p w14:paraId="68F823D1" w14:textId="248A9DB2" w:rsidR="009E2863" w:rsidRPr="00B6689B" w:rsidRDefault="009E2863" w:rsidP="006E53A2">
      <w:pPr>
        <w:pStyle w:val="ListParagraph"/>
        <w:numPr>
          <w:ilvl w:val="0"/>
          <w:numId w:val="11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6689B">
        <w:rPr>
          <w:rFonts w:ascii="Times New Roman" w:eastAsiaTheme="majorEastAsia" w:hAnsi="Times New Roman" w:cs="Times New Roman"/>
          <w:sz w:val="24"/>
          <w:szCs w:val="24"/>
        </w:rPr>
        <w:t xml:space="preserve">Failed </w:t>
      </w:r>
      <w:r w:rsidR="0059534C" w:rsidRPr="00B6689B">
        <w:rPr>
          <w:rFonts w:ascii="Times New Roman" w:eastAsiaTheme="majorEastAsia" w:hAnsi="Times New Roman" w:cs="Times New Roman"/>
          <w:sz w:val="24"/>
          <w:szCs w:val="24"/>
        </w:rPr>
        <w:t>submission of registration</w:t>
      </w:r>
      <w:r w:rsidR="00342115" w:rsidRPr="00B6689B">
        <w:rPr>
          <w:rFonts w:ascii="Times New Roman" w:eastAsiaTheme="majorEastAsia" w:hAnsi="Times New Roman" w:cs="Times New Roman"/>
          <w:sz w:val="24"/>
          <w:szCs w:val="24"/>
        </w:rPr>
        <w:t xml:space="preserve"> due to </w:t>
      </w:r>
      <w:r w:rsidR="0059534C" w:rsidRPr="00B6689B">
        <w:rPr>
          <w:rFonts w:ascii="Times New Roman" w:eastAsiaTheme="majorEastAsia" w:hAnsi="Times New Roman" w:cs="Times New Roman"/>
          <w:sz w:val="24"/>
          <w:szCs w:val="24"/>
        </w:rPr>
        <w:t>invalid UserID.</w:t>
      </w:r>
      <w:r w:rsidRPr="00B6689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14:paraId="1D01AAE3" w14:textId="7D55399B" w:rsidR="00342115" w:rsidRPr="00B6689B" w:rsidRDefault="00342115" w:rsidP="006E53A2">
      <w:pPr>
        <w:pStyle w:val="ListParagraph"/>
        <w:numPr>
          <w:ilvl w:val="0"/>
          <w:numId w:val="11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6689B">
        <w:rPr>
          <w:rFonts w:ascii="Times New Roman" w:eastAsiaTheme="majorEastAsia" w:hAnsi="Times New Roman" w:cs="Times New Roman"/>
          <w:sz w:val="24"/>
          <w:szCs w:val="24"/>
        </w:rPr>
        <w:t xml:space="preserve">Failed submission of </w:t>
      </w:r>
      <w:r w:rsidR="0059534C" w:rsidRPr="00B6689B">
        <w:rPr>
          <w:rFonts w:ascii="Times New Roman" w:eastAsiaTheme="majorEastAsia" w:hAnsi="Times New Roman" w:cs="Times New Roman"/>
          <w:sz w:val="24"/>
          <w:szCs w:val="24"/>
        </w:rPr>
        <w:t>registration due to invalid Mobile No.</w:t>
      </w:r>
    </w:p>
    <w:p w14:paraId="441AC215" w14:textId="22B9274E" w:rsidR="00342115" w:rsidRPr="00B6689B" w:rsidRDefault="00342115" w:rsidP="006E53A2">
      <w:pPr>
        <w:pStyle w:val="ListParagraph"/>
        <w:numPr>
          <w:ilvl w:val="0"/>
          <w:numId w:val="11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6689B">
        <w:rPr>
          <w:rFonts w:ascii="Times New Roman" w:eastAsiaTheme="majorEastAsia" w:hAnsi="Times New Roman" w:cs="Times New Roman"/>
          <w:sz w:val="24"/>
          <w:szCs w:val="24"/>
        </w:rPr>
        <w:t xml:space="preserve">Failed submission of </w:t>
      </w:r>
      <w:r w:rsidR="0059534C" w:rsidRPr="00B6689B">
        <w:rPr>
          <w:rFonts w:ascii="Times New Roman" w:eastAsiaTheme="majorEastAsia" w:hAnsi="Times New Roman" w:cs="Times New Roman"/>
          <w:sz w:val="24"/>
          <w:szCs w:val="24"/>
        </w:rPr>
        <w:t>registration due to web server down.</w:t>
      </w:r>
    </w:p>
    <w:p w14:paraId="3B25E33C" w14:textId="484FC4EE" w:rsidR="00DD402A" w:rsidRPr="00B6689B" w:rsidRDefault="0059534C" w:rsidP="006E53A2">
      <w:pPr>
        <w:pStyle w:val="ListParagraph"/>
        <w:numPr>
          <w:ilvl w:val="0"/>
          <w:numId w:val="11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6689B">
        <w:rPr>
          <w:rFonts w:ascii="Times New Roman" w:eastAsiaTheme="majorEastAsia" w:hAnsi="Times New Roman" w:cs="Times New Roman"/>
          <w:sz w:val="24"/>
          <w:szCs w:val="24"/>
        </w:rPr>
        <w:t>Failed submission of registration due to database connectivity.</w:t>
      </w:r>
    </w:p>
    <w:p w14:paraId="05C4DD2A" w14:textId="056F499B" w:rsidR="0059534C" w:rsidRPr="00B6689B" w:rsidRDefault="0059534C" w:rsidP="006E53A2">
      <w:pPr>
        <w:pStyle w:val="ListParagraph"/>
        <w:numPr>
          <w:ilvl w:val="0"/>
          <w:numId w:val="11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6689B">
        <w:rPr>
          <w:rFonts w:ascii="Times New Roman" w:eastAsiaTheme="majorEastAsia" w:hAnsi="Times New Roman" w:cs="Times New Roman"/>
          <w:sz w:val="24"/>
          <w:szCs w:val="24"/>
        </w:rPr>
        <w:t>Failed submission of registration due to network connectivity.</w:t>
      </w:r>
    </w:p>
    <w:p w14:paraId="2338ADB1" w14:textId="77777777" w:rsidR="009F5790" w:rsidRPr="00B6689B" w:rsidRDefault="009F5790" w:rsidP="0059534C">
      <w:pPr>
        <w:ind w:left="1530"/>
        <w:rPr>
          <w:rFonts w:ascii="Times New Roman" w:eastAsiaTheme="majorEastAsia" w:hAnsi="Times New Roman" w:cs="Times New Roman"/>
          <w:sz w:val="24"/>
          <w:szCs w:val="24"/>
        </w:rPr>
      </w:pPr>
    </w:p>
    <w:p w14:paraId="506C29A1" w14:textId="7426823F" w:rsidR="009F5790" w:rsidRPr="00B6689B" w:rsidRDefault="009F5790" w:rsidP="00B6689B">
      <w:pPr>
        <w:pStyle w:val="StyleHeading1H1Mainheading1Heading1Heading10Head1h1Sec"/>
      </w:pPr>
      <w:bookmarkStart w:id="90" w:name="_Toc144299937"/>
      <w:bookmarkStart w:id="91" w:name="_Toc145125023"/>
      <w:bookmarkStart w:id="92" w:name="_Toc165439522"/>
      <w:bookmarkStart w:id="93" w:name="_Toc186019631"/>
      <w:bookmarkStart w:id="94" w:name="_Toc302030219"/>
      <w:r w:rsidRPr="00B6689B">
        <w:t>Issues</w:t>
      </w:r>
      <w:bookmarkEnd w:id="90"/>
      <w:bookmarkEnd w:id="91"/>
      <w:bookmarkEnd w:id="92"/>
      <w:bookmarkEnd w:id="93"/>
      <w:bookmarkEnd w:id="94"/>
    </w:p>
    <w:p w14:paraId="44060F7D" w14:textId="23F00337" w:rsidR="00005D4D" w:rsidRPr="00B6689B" w:rsidRDefault="00005D4D" w:rsidP="006E53A2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What is to be done if web server is down?</w:t>
      </w:r>
    </w:p>
    <w:p w14:paraId="2A94A7A4" w14:textId="083D35A2" w:rsidR="00005D4D" w:rsidRPr="00B6689B" w:rsidRDefault="00005D4D" w:rsidP="006E53A2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What is to be done if there is data connectivity error?</w:t>
      </w:r>
    </w:p>
    <w:p w14:paraId="09B544D9" w14:textId="5619A785" w:rsidR="009F5790" w:rsidRDefault="00B6689B" w:rsidP="00B6689B">
      <w:pPr>
        <w:pStyle w:val="StyleHeading1H1Mainheading1Heading1Heading10Head1h1Sec"/>
      </w:pPr>
      <w:r>
        <w:lastRenderedPageBreak/>
        <w:t>UI SPECIFICATIONS</w:t>
      </w:r>
    </w:p>
    <w:p w14:paraId="67B2EC21" w14:textId="7E1CF4AD" w:rsidR="00B6689B" w:rsidRPr="00B6689B" w:rsidRDefault="00B6689B" w:rsidP="00B6689B">
      <w:pPr>
        <w:pStyle w:val="StyleHeading1H1Mainheading1Heading1Heading10Head1h1Sec"/>
      </w:pPr>
      <w:r>
        <w:rPr>
          <w:noProof/>
          <w:lang w:eastAsia="en-US"/>
        </w:rPr>
        <w:drawing>
          <wp:inline distT="0" distB="0" distL="0" distR="0" wp14:anchorId="5B453C43" wp14:editId="384F77F6">
            <wp:extent cx="6242991" cy="32480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177" cy="325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EEE56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p w14:paraId="50AD47E6" w14:textId="4FA73C6E" w:rsidR="009F5790" w:rsidRPr="00B6689B" w:rsidRDefault="00A03D86" w:rsidP="00B6689B">
      <w:pPr>
        <w:pStyle w:val="StyleHeading1H1Mainheading1Heading1Heading10Head1h1Sec"/>
      </w:pPr>
      <w:bookmarkStart w:id="95" w:name="_Toc144299941"/>
      <w:bookmarkStart w:id="96" w:name="_Toc145125027"/>
      <w:bookmarkStart w:id="97" w:name="_Toc165439526"/>
      <w:bookmarkStart w:id="98" w:name="_Toc186019635"/>
      <w:bookmarkStart w:id="99" w:name="_Toc302030223"/>
      <w:r w:rsidRPr="00B6689B">
        <w:t xml:space="preserve">  </w:t>
      </w:r>
      <w:r w:rsidR="009F5790" w:rsidRPr="00B6689B">
        <w:t>Assumptions</w:t>
      </w:r>
      <w:bookmarkEnd w:id="95"/>
      <w:bookmarkEnd w:id="96"/>
      <w:bookmarkEnd w:id="97"/>
      <w:bookmarkEnd w:id="98"/>
      <w:bookmarkEnd w:id="99"/>
    </w:p>
    <w:p w14:paraId="6F371B94" w14:textId="6026336E" w:rsidR="003C3D96" w:rsidRPr="00B6689B" w:rsidRDefault="00BD011C" w:rsidP="006A24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1.</w:t>
      </w:r>
      <w:r w:rsidR="0059534C" w:rsidRPr="00B6689B">
        <w:rPr>
          <w:rFonts w:ascii="Times New Roman" w:hAnsi="Times New Roman" w:cs="Times New Roman"/>
          <w:sz w:val="24"/>
          <w:szCs w:val="24"/>
        </w:rPr>
        <w:t>Only company employees, registered user and admin</w:t>
      </w:r>
      <w:r w:rsidR="00F12CE5" w:rsidRPr="00B6689B">
        <w:rPr>
          <w:rFonts w:ascii="Times New Roman" w:hAnsi="Times New Roman" w:cs="Times New Roman"/>
          <w:sz w:val="24"/>
          <w:szCs w:val="24"/>
        </w:rPr>
        <w:t xml:space="preserve"> avail this service.</w:t>
      </w:r>
    </w:p>
    <w:p w14:paraId="133AC3F5" w14:textId="348FEEDC" w:rsidR="009F5790" w:rsidRPr="00B6689B" w:rsidRDefault="009F5790" w:rsidP="00F12C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CB36FB" w14:textId="77777777" w:rsidR="0059534C" w:rsidRPr="00B6689B" w:rsidRDefault="0059534C" w:rsidP="00F12C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08F27B" w14:textId="77777777" w:rsidR="0059534C" w:rsidRPr="00B6689B" w:rsidRDefault="0059534C" w:rsidP="00F12C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4B3478" w14:textId="77777777" w:rsidR="0059534C" w:rsidRPr="00B6689B" w:rsidRDefault="0059534C" w:rsidP="00F12C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28CCFD" w14:textId="77777777" w:rsidR="0059534C" w:rsidRPr="00B6689B" w:rsidRDefault="0059534C" w:rsidP="00F12C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4CE73D" w14:textId="77777777" w:rsidR="0059534C" w:rsidRPr="00B6689B" w:rsidRDefault="0059534C" w:rsidP="00F12C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500D7E" w14:textId="77777777" w:rsidR="0059534C" w:rsidRPr="00B6689B" w:rsidRDefault="0059534C" w:rsidP="00F12C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2257D6" w14:textId="77777777" w:rsidR="0059534C" w:rsidRPr="00B6689B" w:rsidRDefault="0059534C" w:rsidP="00F12C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90AE5E" w14:textId="77777777" w:rsidR="0059534C" w:rsidRPr="00B6689B" w:rsidRDefault="0059534C" w:rsidP="00F12C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7E2F48" w14:textId="77777777" w:rsidR="0059534C" w:rsidRPr="00B6689B" w:rsidRDefault="0059534C" w:rsidP="00F12C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E89C8D" w14:textId="77777777" w:rsidR="0059534C" w:rsidRPr="00B6689B" w:rsidRDefault="0059534C" w:rsidP="00F12C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529889" w14:textId="77777777" w:rsidR="009943F5" w:rsidRPr="00B6689B" w:rsidRDefault="009943F5" w:rsidP="00F12C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B29F3A" w14:textId="77777777" w:rsidR="009943F5" w:rsidRPr="00B6689B" w:rsidRDefault="009943F5" w:rsidP="00F12C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935DA5" w14:textId="77777777" w:rsidR="009943F5" w:rsidRPr="00B6689B" w:rsidRDefault="009943F5" w:rsidP="00F12C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7C4500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p w14:paraId="4A6FF747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p w14:paraId="446E364F" w14:textId="57EF95A0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REVISION HISTORY OF THE WORK PRODUCT</w:t>
      </w:r>
    </w:p>
    <w:p w14:paraId="53265488" w14:textId="0EEBBB8F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&lt;to be maintained by projects&gt;</w:t>
      </w:r>
    </w:p>
    <w:p w14:paraId="0085CB76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p w14:paraId="27DB307B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B6689B" w14:paraId="25E5122B" w14:textId="77777777" w:rsidTr="00B33715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</w:tr>
      <w:tr w:rsidR="009F5790" w:rsidRPr="00B6689B" w14:paraId="67C28D7D" w14:textId="77777777" w:rsidTr="00B33715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5790" w:rsidRPr="00B6689B" w14:paraId="2B06FFCE" w14:textId="77777777" w:rsidTr="00B33715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8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B6689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90480B" w14:textId="77777777" w:rsidR="009F5790" w:rsidRPr="00B668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p w14:paraId="5E49A99B" w14:textId="687C11B2" w:rsidR="00DD3DC0" w:rsidRPr="00B6689B" w:rsidRDefault="00DD3DC0" w:rsidP="006A2465">
      <w:pPr>
        <w:rPr>
          <w:rFonts w:ascii="Times New Roman" w:hAnsi="Times New Roman" w:cs="Times New Roman"/>
          <w:sz w:val="24"/>
          <w:szCs w:val="24"/>
        </w:rPr>
      </w:pPr>
    </w:p>
    <w:sectPr w:rsidR="00DD3DC0" w:rsidRPr="00B6689B" w:rsidSect="00E218F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18B176" w14:textId="77777777" w:rsidR="004C44F1" w:rsidRDefault="004C44F1" w:rsidP="006A2465">
      <w:r>
        <w:separator/>
      </w:r>
    </w:p>
    <w:p w14:paraId="4B5CBBDB" w14:textId="77777777" w:rsidR="004C44F1" w:rsidRDefault="004C44F1" w:rsidP="006A2465"/>
    <w:p w14:paraId="3F9F9F0B" w14:textId="77777777" w:rsidR="004C44F1" w:rsidRDefault="004C44F1" w:rsidP="006A2465"/>
    <w:p w14:paraId="69A544B5" w14:textId="77777777" w:rsidR="004C44F1" w:rsidRDefault="004C44F1" w:rsidP="006A2465"/>
    <w:p w14:paraId="0449BA2F" w14:textId="77777777" w:rsidR="004C44F1" w:rsidRDefault="004C44F1" w:rsidP="006A2465"/>
    <w:p w14:paraId="1B785C2B" w14:textId="77777777" w:rsidR="004C44F1" w:rsidRDefault="004C44F1"/>
  </w:endnote>
  <w:endnote w:type="continuationSeparator" w:id="0">
    <w:p w14:paraId="599901A2" w14:textId="77777777" w:rsidR="004C44F1" w:rsidRDefault="004C44F1" w:rsidP="006A2465">
      <w:r>
        <w:continuationSeparator/>
      </w:r>
    </w:p>
    <w:p w14:paraId="5DE085C8" w14:textId="77777777" w:rsidR="004C44F1" w:rsidRDefault="004C44F1" w:rsidP="006A2465"/>
    <w:p w14:paraId="09793302" w14:textId="77777777" w:rsidR="004C44F1" w:rsidRDefault="004C44F1" w:rsidP="006A2465"/>
    <w:p w14:paraId="09A6960B" w14:textId="77777777" w:rsidR="004C44F1" w:rsidRDefault="004C44F1" w:rsidP="006A2465"/>
    <w:p w14:paraId="56D6CDF4" w14:textId="77777777" w:rsidR="004C44F1" w:rsidRDefault="004C44F1" w:rsidP="006A2465"/>
    <w:p w14:paraId="09A7FF0F" w14:textId="77777777" w:rsidR="004C44F1" w:rsidRDefault="004C44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EA0B77" w:rsidRDefault="00EA0B77" w:rsidP="006A2465">
    <w:pPr>
      <w:pStyle w:val="Footer"/>
    </w:pPr>
  </w:p>
  <w:p w14:paraId="5E49A9DD" w14:textId="77777777" w:rsidR="00EA0B77" w:rsidRDefault="00EA0B77" w:rsidP="006A2465"/>
  <w:p w14:paraId="4DF0965D" w14:textId="77777777" w:rsidR="00EA0B77" w:rsidRDefault="00EA0B77" w:rsidP="006A2465"/>
  <w:p w14:paraId="38BEF98F" w14:textId="77777777" w:rsidR="00EA0B77" w:rsidRDefault="00EA0B77" w:rsidP="006A2465"/>
  <w:p w14:paraId="037A1D0B" w14:textId="77777777" w:rsidR="005433E8" w:rsidRDefault="005433E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C566E" w14:textId="77777777" w:rsidR="00EA0B77" w:rsidRDefault="00EA0B77" w:rsidP="006A2465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EA0B77" w:rsidRPr="00D318E1" w:rsidRDefault="00EA0B77" w:rsidP="006A2465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D8494F">
          <w:rPr>
            <w:b/>
            <w:noProof/>
            <w:lang w:val="fr-FR"/>
          </w:rPr>
          <w:t>12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D8494F">
          <w:rPr>
            <w:noProof/>
            <w:lang w:val="fr-FR"/>
          </w:rPr>
          <w:t>12</w:t>
        </w:r>
        <w:r>
          <w:rPr>
            <w:lang w:val="fr-FR"/>
          </w:rPr>
          <w:fldChar w:fldCharType="end"/>
        </w:r>
      </w:sdtContent>
    </w:sdt>
  </w:p>
  <w:p w14:paraId="5E49A9DF" w14:textId="77777777" w:rsidR="00EA0B77" w:rsidRDefault="00EA0B77" w:rsidP="006A2465"/>
  <w:p w14:paraId="5E49A9E0" w14:textId="77777777" w:rsidR="00EA0B77" w:rsidRDefault="00EA0B77" w:rsidP="006A2465"/>
  <w:p w14:paraId="5E49A9E1" w14:textId="77777777" w:rsidR="00EA0B77" w:rsidRDefault="00EA0B77" w:rsidP="006A2465"/>
  <w:p w14:paraId="5E49A9E2" w14:textId="77777777" w:rsidR="00EA0B77" w:rsidRDefault="00EA0B77" w:rsidP="006A2465"/>
  <w:p w14:paraId="3FAD3DB2" w14:textId="77777777" w:rsidR="00EA0B77" w:rsidRDefault="00EA0B77" w:rsidP="006A2465"/>
  <w:p w14:paraId="58C10764" w14:textId="77777777" w:rsidR="00EA0B77" w:rsidRDefault="00EA0B77" w:rsidP="006A2465"/>
  <w:p w14:paraId="3A867FAF" w14:textId="77777777" w:rsidR="005433E8" w:rsidRDefault="005433E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A94DFF" w14:textId="77777777" w:rsidR="004C44F1" w:rsidRDefault="004C44F1" w:rsidP="006A2465">
      <w:r>
        <w:separator/>
      </w:r>
    </w:p>
    <w:p w14:paraId="4A21ECA1" w14:textId="77777777" w:rsidR="004C44F1" w:rsidRDefault="004C44F1" w:rsidP="006A2465"/>
    <w:p w14:paraId="127FB0C9" w14:textId="77777777" w:rsidR="004C44F1" w:rsidRDefault="004C44F1" w:rsidP="006A2465"/>
    <w:p w14:paraId="47ADCFC2" w14:textId="77777777" w:rsidR="004C44F1" w:rsidRDefault="004C44F1" w:rsidP="006A2465"/>
    <w:p w14:paraId="72081CEA" w14:textId="77777777" w:rsidR="004C44F1" w:rsidRDefault="004C44F1" w:rsidP="006A2465"/>
    <w:p w14:paraId="3C4A3C3D" w14:textId="77777777" w:rsidR="004C44F1" w:rsidRDefault="004C44F1"/>
  </w:footnote>
  <w:footnote w:type="continuationSeparator" w:id="0">
    <w:p w14:paraId="1B0BD970" w14:textId="77777777" w:rsidR="004C44F1" w:rsidRDefault="004C44F1" w:rsidP="006A2465">
      <w:r>
        <w:continuationSeparator/>
      </w:r>
    </w:p>
    <w:p w14:paraId="30A15ECD" w14:textId="77777777" w:rsidR="004C44F1" w:rsidRDefault="004C44F1" w:rsidP="006A2465"/>
    <w:p w14:paraId="39BEB265" w14:textId="77777777" w:rsidR="004C44F1" w:rsidRDefault="004C44F1" w:rsidP="006A2465"/>
    <w:p w14:paraId="63CE90F3" w14:textId="77777777" w:rsidR="004C44F1" w:rsidRDefault="004C44F1" w:rsidP="006A2465"/>
    <w:p w14:paraId="069BA654" w14:textId="77777777" w:rsidR="004C44F1" w:rsidRDefault="004C44F1" w:rsidP="006A2465"/>
    <w:p w14:paraId="1C489526" w14:textId="77777777" w:rsidR="004C44F1" w:rsidRDefault="004C44F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EA0B77" w:rsidRDefault="004C44F1" w:rsidP="006A2465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EA0B77" w:rsidRDefault="00EA0B77" w:rsidP="006A2465"/>
  <w:p w14:paraId="165F0158" w14:textId="77777777" w:rsidR="00EA0B77" w:rsidRDefault="00EA0B77" w:rsidP="006A2465"/>
  <w:p w14:paraId="6ED18205" w14:textId="77777777" w:rsidR="00EA0B77" w:rsidRDefault="00EA0B77" w:rsidP="006A2465"/>
  <w:p w14:paraId="6162DFA1" w14:textId="77777777" w:rsidR="005433E8" w:rsidRDefault="005433E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0C89381" w:rsidR="00EA0B77" w:rsidRPr="003308F8" w:rsidRDefault="004C44F1" w:rsidP="006A2465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EA0B77" w:rsidRPr="003308F8">
      <w:rPr>
        <w:noProof/>
        <w:lang w:eastAsia="en-US"/>
      </w:rPr>
      <w:drawing>
        <wp:anchor distT="0" distB="0" distL="114300" distR="114300" simplePos="0" relativeHeight="251660800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A0B77">
      <w:t>Use Case Specification</w:t>
    </w:r>
  </w:p>
  <w:p w14:paraId="5E49A9DA" w14:textId="77777777" w:rsidR="00EA0B77" w:rsidRDefault="00EA0B77" w:rsidP="006A2465"/>
  <w:p w14:paraId="5E49A9DB" w14:textId="77777777" w:rsidR="00EA0B77" w:rsidRDefault="00EA0B77" w:rsidP="006A2465"/>
  <w:p w14:paraId="2D9A4C6C" w14:textId="77777777" w:rsidR="00EA0B77" w:rsidRDefault="00EA0B77" w:rsidP="006A2465"/>
  <w:p w14:paraId="6FEB565F" w14:textId="77777777" w:rsidR="00EA0B77" w:rsidRDefault="00EA0B77" w:rsidP="006A2465"/>
  <w:p w14:paraId="33587E98" w14:textId="77777777" w:rsidR="005433E8" w:rsidRDefault="005433E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EA0B77" w:rsidRDefault="004C44F1" w:rsidP="006A2465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17100"/>
    <w:multiLevelType w:val="hybridMultilevel"/>
    <w:tmpl w:val="ABB85550"/>
    <w:lvl w:ilvl="0" w:tplc="A1F4A22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07184B01"/>
    <w:multiLevelType w:val="hybridMultilevel"/>
    <w:tmpl w:val="DE920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B3319"/>
    <w:multiLevelType w:val="hybridMultilevel"/>
    <w:tmpl w:val="EAB0E026"/>
    <w:lvl w:ilvl="0" w:tplc="D47668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F3125B0"/>
    <w:multiLevelType w:val="hybridMultilevel"/>
    <w:tmpl w:val="DE920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0125CE"/>
    <w:multiLevelType w:val="hybridMultilevel"/>
    <w:tmpl w:val="DE920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D87FD3"/>
    <w:multiLevelType w:val="hybridMultilevel"/>
    <w:tmpl w:val="6A666CD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 w15:restartNumberingAfterBreak="0">
    <w:nsid w:val="50301708"/>
    <w:multiLevelType w:val="hybridMultilevel"/>
    <w:tmpl w:val="7AA6BB3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4" w15:restartNumberingAfterBreak="0">
    <w:nsid w:val="56000F97"/>
    <w:multiLevelType w:val="hybridMultilevel"/>
    <w:tmpl w:val="BF6E5AD0"/>
    <w:lvl w:ilvl="0" w:tplc="662AE78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5" w15:restartNumberingAfterBreak="0">
    <w:nsid w:val="6DAD6505"/>
    <w:multiLevelType w:val="hybridMultilevel"/>
    <w:tmpl w:val="DE920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EC110B4"/>
    <w:multiLevelType w:val="hybridMultilevel"/>
    <w:tmpl w:val="13341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8"/>
  </w:num>
  <w:num w:numId="4">
    <w:abstractNumId w:val="17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5"/>
  </w:num>
  <w:num w:numId="10">
    <w:abstractNumId w:val="12"/>
  </w:num>
  <w:num w:numId="11">
    <w:abstractNumId w:val="13"/>
  </w:num>
  <w:num w:numId="12">
    <w:abstractNumId w:val="18"/>
  </w:num>
  <w:num w:numId="13">
    <w:abstractNumId w:val="0"/>
  </w:num>
  <w:num w:numId="14">
    <w:abstractNumId w:val="14"/>
  </w:num>
  <w:num w:numId="15">
    <w:abstractNumId w:val="1"/>
  </w:num>
  <w:num w:numId="16">
    <w:abstractNumId w:val="11"/>
  </w:num>
  <w:num w:numId="17">
    <w:abstractNumId w:val="15"/>
  </w:num>
  <w:num w:numId="18">
    <w:abstractNumId w:val="10"/>
  </w:num>
  <w:num w:numId="19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0E96"/>
    <w:rsid w:val="000019F0"/>
    <w:rsid w:val="00005D4D"/>
    <w:rsid w:val="000063BE"/>
    <w:rsid w:val="000126FA"/>
    <w:rsid w:val="00014210"/>
    <w:rsid w:val="00022258"/>
    <w:rsid w:val="00032EBA"/>
    <w:rsid w:val="0007128F"/>
    <w:rsid w:val="0008331A"/>
    <w:rsid w:val="00096043"/>
    <w:rsid w:val="000C5717"/>
    <w:rsid w:val="000D4C6D"/>
    <w:rsid w:val="000D54FB"/>
    <w:rsid w:val="000E00E7"/>
    <w:rsid w:val="00103298"/>
    <w:rsid w:val="0012666F"/>
    <w:rsid w:val="001305F6"/>
    <w:rsid w:val="00141B52"/>
    <w:rsid w:val="001458D7"/>
    <w:rsid w:val="00150EC1"/>
    <w:rsid w:val="00155262"/>
    <w:rsid w:val="00155339"/>
    <w:rsid w:val="00164AD1"/>
    <w:rsid w:val="001671BC"/>
    <w:rsid w:val="0017290A"/>
    <w:rsid w:val="0017477B"/>
    <w:rsid w:val="001804C0"/>
    <w:rsid w:val="0019751B"/>
    <w:rsid w:val="001A1E4F"/>
    <w:rsid w:val="001B192C"/>
    <w:rsid w:val="001B2278"/>
    <w:rsid w:val="001C0AE1"/>
    <w:rsid w:val="001C4D77"/>
    <w:rsid w:val="001D02AF"/>
    <w:rsid w:val="001D4B4E"/>
    <w:rsid w:val="001E34B8"/>
    <w:rsid w:val="00201D1D"/>
    <w:rsid w:val="00207CB3"/>
    <w:rsid w:val="0021108B"/>
    <w:rsid w:val="00222C1D"/>
    <w:rsid w:val="00233482"/>
    <w:rsid w:val="00235DCF"/>
    <w:rsid w:val="002572DB"/>
    <w:rsid w:val="002732CE"/>
    <w:rsid w:val="00286E8D"/>
    <w:rsid w:val="002955BC"/>
    <w:rsid w:val="002A46FA"/>
    <w:rsid w:val="002B1A21"/>
    <w:rsid w:val="002D0988"/>
    <w:rsid w:val="002E72C7"/>
    <w:rsid w:val="002F046F"/>
    <w:rsid w:val="00303E5A"/>
    <w:rsid w:val="00317A67"/>
    <w:rsid w:val="003308F8"/>
    <w:rsid w:val="00332A79"/>
    <w:rsid w:val="00334B92"/>
    <w:rsid w:val="00342115"/>
    <w:rsid w:val="003721F8"/>
    <w:rsid w:val="00391FD3"/>
    <w:rsid w:val="00395294"/>
    <w:rsid w:val="003C3D96"/>
    <w:rsid w:val="003D6552"/>
    <w:rsid w:val="003F3124"/>
    <w:rsid w:val="00401E4E"/>
    <w:rsid w:val="004027C9"/>
    <w:rsid w:val="004347D3"/>
    <w:rsid w:val="00437744"/>
    <w:rsid w:val="00460878"/>
    <w:rsid w:val="00471E0F"/>
    <w:rsid w:val="00472619"/>
    <w:rsid w:val="00472DB3"/>
    <w:rsid w:val="00481777"/>
    <w:rsid w:val="00486147"/>
    <w:rsid w:val="00490C50"/>
    <w:rsid w:val="004938A2"/>
    <w:rsid w:val="004A2A5D"/>
    <w:rsid w:val="004A7DCD"/>
    <w:rsid w:val="004B5885"/>
    <w:rsid w:val="004C3902"/>
    <w:rsid w:val="004C44F1"/>
    <w:rsid w:val="004D38A8"/>
    <w:rsid w:val="004D595C"/>
    <w:rsid w:val="004E7445"/>
    <w:rsid w:val="00513662"/>
    <w:rsid w:val="00526199"/>
    <w:rsid w:val="00530E5A"/>
    <w:rsid w:val="0053544D"/>
    <w:rsid w:val="005433E8"/>
    <w:rsid w:val="00552AEE"/>
    <w:rsid w:val="0055539F"/>
    <w:rsid w:val="00570CCD"/>
    <w:rsid w:val="00581F27"/>
    <w:rsid w:val="0058557E"/>
    <w:rsid w:val="0059534C"/>
    <w:rsid w:val="005B3604"/>
    <w:rsid w:val="005C2E61"/>
    <w:rsid w:val="005C53C9"/>
    <w:rsid w:val="005D4827"/>
    <w:rsid w:val="005E5169"/>
    <w:rsid w:val="005F60F9"/>
    <w:rsid w:val="00605B2D"/>
    <w:rsid w:val="006246B5"/>
    <w:rsid w:val="006349A0"/>
    <w:rsid w:val="006403D2"/>
    <w:rsid w:val="0064586A"/>
    <w:rsid w:val="00667576"/>
    <w:rsid w:val="006A2465"/>
    <w:rsid w:val="006A615C"/>
    <w:rsid w:val="006B0A33"/>
    <w:rsid w:val="006E0AEC"/>
    <w:rsid w:val="006E53A2"/>
    <w:rsid w:val="00730B48"/>
    <w:rsid w:val="00763779"/>
    <w:rsid w:val="00775844"/>
    <w:rsid w:val="00790A92"/>
    <w:rsid w:val="007A16C6"/>
    <w:rsid w:val="007B4E6B"/>
    <w:rsid w:val="007C7699"/>
    <w:rsid w:val="007F1239"/>
    <w:rsid w:val="008036AF"/>
    <w:rsid w:val="008154DC"/>
    <w:rsid w:val="00850205"/>
    <w:rsid w:val="00866B9E"/>
    <w:rsid w:val="00867771"/>
    <w:rsid w:val="00875F4D"/>
    <w:rsid w:val="00882A5D"/>
    <w:rsid w:val="008A7999"/>
    <w:rsid w:val="008B6B15"/>
    <w:rsid w:val="008D1CF1"/>
    <w:rsid w:val="008D5133"/>
    <w:rsid w:val="008D634D"/>
    <w:rsid w:val="008D72DB"/>
    <w:rsid w:val="0091275A"/>
    <w:rsid w:val="00935785"/>
    <w:rsid w:val="0094001B"/>
    <w:rsid w:val="009410F1"/>
    <w:rsid w:val="00944438"/>
    <w:rsid w:val="009457E2"/>
    <w:rsid w:val="00960EDF"/>
    <w:rsid w:val="009768DB"/>
    <w:rsid w:val="00985348"/>
    <w:rsid w:val="0098706E"/>
    <w:rsid w:val="009943F5"/>
    <w:rsid w:val="009A6B54"/>
    <w:rsid w:val="009A7052"/>
    <w:rsid w:val="009B4999"/>
    <w:rsid w:val="009D05E1"/>
    <w:rsid w:val="009D31C0"/>
    <w:rsid w:val="009E2863"/>
    <w:rsid w:val="009F5790"/>
    <w:rsid w:val="00A03D86"/>
    <w:rsid w:val="00A10DE5"/>
    <w:rsid w:val="00A1407A"/>
    <w:rsid w:val="00A2456E"/>
    <w:rsid w:val="00A33C06"/>
    <w:rsid w:val="00A34430"/>
    <w:rsid w:val="00A44796"/>
    <w:rsid w:val="00A46255"/>
    <w:rsid w:val="00A503B2"/>
    <w:rsid w:val="00A65EC7"/>
    <w:rsid w:val="00A971EE"/>
    <w:rsid w:val="00AA3B75"/>
    <w:rsid w:val="00AC4943"/>
    <w:rsid w:val="00AD3160"/>
    <w:rsid w:val="00AE6300"/>
    <w:rsid w:val="00AE6C7C"/>
    <w:rsid w:val="00AE763E"/>
    <w:rsid w:val="00AF20B3"/>
    <w:rsid w:val="00AF255E"/>
    <w:rsid w:val="00AF402D"/>
    <w:rsid w:val="00AF5631"/>
    <w:rsid w:val="00AF6BA0"/>
    <w:rsid w:val="00B06D65"/>
    <w:rsid w:val="00B136BF"/>
    <w:rsid w:val="00B14272"/>
    <w:rsid w:val="00B231E6"/>
    <w:rsid w:val="00B33715"/>
    <w:rsid w:val="00B34985"/>
    <w:rsid w:val="00B45EA4"/>
    <w:rsid w:val="00B4736E"/>
    <w:rsid w:val="00B6375A"/>
    <w:rsid w:val="00B6689B"/>
    <w:rsid w:val="00B67E7B"/>
    <w:rsid w:val="00B737AB"/>
    <w:rsid w:val="00B80750"/>
    <w:rsid w:val="00BD011C"/>
    <w:rsid w:val="00BD68A3"/>
    <w:rsid w:val="00BE1323"/>
    <w:rsid w:val="00C13A48"/>
    <w:rsid w:val="00C24AC2"/>
    <w:rsid w:val="00C24BB2"/>
    <w:rsid w:val="00C25870"/>
    <w:rsid w:val="00C3602B"/>
    <w:rsid w:val="00C37DC8"/>
    <w:rsid w:val="00C57E5C"/>
    <w:rsid w:val="00C65776"/>
    <w:rsid w:val="00C70B8B"/>
    <w:rsid w:val="00C72B74"/>
    <w:rsid w:val="00C82F93"/>
    <w:rsid w:val="00C84AE8"/>
    <w:rsid w:val="00C934E4"/>
    <w:rsid w:val="00C97676"/>
    <w:rsid w:val="00CD1568"/>
    <w:rsid w:val="00CE228C"/>
    <w:rsid w:val="00CF5FF4"/>
    <w:rsid w:val="00D00798"/>
    <w:rsid w:val="00D12ADC"/>
    <w:rsid w:val="00D12DE8"/>
    <w:rsid w:val="00D16345"/>
    <w:rsid w:val="00D316EB"/>
    <w:rsid w:val="00D318E1"/>
    <w:rsid w:val="00D323B6"/>
    <w:rsid w:val="00D40824"/>
    <w:rsid w:val="00D55179"/>
    <w:rsid w:val="00D62EB9"/>
    <w:rsid w:val="00D70BC1"/>
    <w:rsid w:val="00D8494F"/>
    <w:rsid w:val="00D85DB9"/>
    <w:rsid w:val="00DA1802"/>
    <w:rsid w:val="00DA3196"/>
    <w:rsid w:val="00DA34EE"/>
    <w:rsid w:val="00DB749B"/>
    <w:rsid w:val="00DC40E6"/>
    <w:rsid w:val="00DC59C4"/>
    <w:rsid w:val="00DD3832"/>
    <w:rsid w:val="00DD3DC0"/>
    <w:rsid w:val="00DD402A"/>
    <w:rsid w:val="00DE1D6C"/>
    <w:rsid w:val="00E10FC5"/>
    <w:rsid w:val="00E12319"/>
    <w:rsid w:val="00E218F1"/>
    <w:rsid w:val="00E25CC5"/>
    <w:rsid w:val="00E26304"/>
    <w:rsid w:val="00E4317A"/>
    <w:rsid w:val="00E45678"/>
    <w:rsid w:val="00E6102C"/>
    <w:rsid w:val="00E929C7"/>
    <w:rsid w:val="00E95A04"/>
    <w:rsid w:val="00EA0B77"/>
    <w:rsid w:val="00EA36BC"/>
    <w:rsid w:val="00EA5F77"/>
    <w:rsid w:val="00EB0D41"/>
    <w:rsid w:val="00ED3402"/>
    <w:rsid w:val="00ED7534"/>
    <w:rsid w:val="00EE618D"/>
    <w:rsid w:val="00EE7853"/>
    <w:rsid w:val="00F02886"/>
    <w:rsid w:val="00F11BF2"/>
    <w:rsid w:val="00F12CE5"/>
    <w:rsid w:val="00F27F5E"/>
    <w:rsid w:val="00F31BF2"/>
    <w:rsid w:val="00F56846"/>
    <w:rsid w:val="00F72367"/>
    <w:rsid w:val="00F76F15"/>
    <w:rsid w:val="00F8410D"/>
    <w:rsid w:val="00F86B5E"/>
    <w:rsid w:val="00F9425C"/>
    <w:rsid w:val="00F9573D"/>
    <w:rsid w:val="00FB046C"/>
    <w:rsid w:val="00FC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C3CC38A3-9E99-4902-ADAA-1DFB24AA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A2465"/>
    <w:pPr>
      <w:tabs>
        <w:tab w:val="left" w:pos="9639"/>
      </w:tabs>
      <w:spacing w:after="0" w:line="240" w:lineRule="auto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B6689B"/>
    <w:pPr>
      <w:keepNext/>
      <w:tabs>
        <w:tab w:val="clear" w:pos="9639"/>
      </w:tabs>
      <w:spacing w:before="240" w:after="240" w:line="288" w:lineRule="auto"/>
      <w:ind w:left="540"/>
      <w:jc w:val="both"/>
    </w:pPr>
    <w:rPr>
      <w:rFonts w:ascii="Times New Roman" w:eastAsia="MS Mincho" w:hAnsi="Times New Roman" w:cs="Times New Roman"/>
      <w:smallCaps/>
      <w:kern w:val="32"/>
      <w:sz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B6689B"/>
    <w:rPr>
      <w:rFonts w:ascii="Times New Roman" w:eastAsia="MS Mincho" w:hAnsi="Times New Roman" w:cs="Times New Roman"/>
      <w:b/>
      <w:bCs/>
      <w:smallCaps/>
      <w:color w:val="ED771A" w:themeColor="accent2"/>
      <w:kern w:val="32"/>
      <w:sz w:val="32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B6689B"/>
    <w:pPr>
      <w:keepNext/>
      <w:tabs>
        <w:tab w:val="clear" w:pos="9639"/>
      </w:tabs>
      <w:spacing w:before="240" w:after="60" w:line="240" w:lineRule="auto"/>
      <w:ind w:left="270"/>
      <w:contextualSpacing w:val="0"/>
    </w:pPr>
    <w:rPr>
      <w:rFonts w:ascii="Times New Roman" w:eastAsia="Times New Roman" w:hAnsi="Times New Roman" w:cs="Times New Roman"/>
      <w:iCs/>
      <w:smallCaps/>
      <w:sz w:val="28"/>
      <w:szCs w:val="2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ndafile:8081/Spring_Hotel/login.html" TargetMode="External"/><Relationship Id="rId18" Type="http://schemas.openxmlformats.org/officeDocument/2006/relationships/hyperlink" Target="http://ndafile:8081/Spring_Hotel/login.html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://ndafile:8081/Spring_Hotel/login.html" TargetMode="External"/><Relationship Id="rId17" Type="http://schemas.openxmlformats.org/officeDocument/2006/relationships/hyperlink" Target="http://ndafile:8081/Spring_Hotel/login.html" TargetMode="Externa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://ndafile:8081/Spring_Hotel/login.html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ndafile:8081/Spring_Hotel/login.html" TargetMode="Externa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://ndafile:8081/Spring_Hotel/login.html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ndafile:8081/Spring_Hotel/login.html" TargetMode="External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E4344A-B87E-40EE-9173-11F2CCFC95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AC96674-9F82-424F-B546-C5A4B4969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7</TotalTime>
  <Pages>12</Pages>
  <Words>1104</Words>
  <Characters>6293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7383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Ahuja, Harshita</cp:lastModifiedBy>
  <cp:revision>5</cp:revision>
  <dcterms:created xsi:type="dcterms:W3CDTF">2018-09-27T05:35:00Z</dcterms:created>
  <dcterms:modified xsi:type="dcterms:W3CDTF">2018-10-24T04:29:00Z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